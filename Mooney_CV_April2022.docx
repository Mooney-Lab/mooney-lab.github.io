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alias w:val="Author"/>
        <w:id w:val="4805016"/>
        <w:placeholder>
          <w:docPart w:val="664963275E6E4E3BB7A10088F2E43CD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E9C8A2E" w14:textId="5C19939E" w:rsidR="008613CE" w:rsidRPr="00B9592E" w:rsidRDefault="00055AE1" w:rsidP="0058671E">
          <w:pPr>
            <w:pStyle w:val="YourName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Jazlyn Mooney</w:t>
          </w:r>
        </w:p>
      </w:sdtContent>
    </w:sdt>
    <w:p w14:paraId="266DC281" w14:textId="0D114751" w:rsidR="0058671E" w:rsidRPr="00B9592E" w:rsidRDefault="0058671E" w:rsidP="00A96EDE">
      <w:pPr>
        <w:pStyle w:val="ContactInformation"/>
        <w:jc w:val="center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University of </w:t>
      </w:r>
      <w:r w:rsidR="0096104A">
        <w:rPr>
          <w:rFonts w:cstheme="minorHAnsi"/>
          <w:color w:val="000000" w:themeColor="text1"/>
        </w:rPr>
        <w:t xml:space="preserve">Southern </w:t>
      </w:r>
      <w:r w:rsidRPr="00B9592E">
        <w:rPr>
          <w:rFonts w:cstheme="minorHAnsi"/>
          <w:color w:val="000000" w:themeColor="text1"/>
        </w:rPr>
        <w:t>California</w:t>
      </w:r>
      <w:r w:rsidR="0096104A" w:rsidRPr="00B9592E">
        <w:rPr>
          <w:rFonts w:cstheme="minorHAnsi"/>
          <w:color w:val="000000" w:themeColor="text1"/>
        </w:rPr>
        <w:t xml:space="preserve"> </w:t>
      </w:r>
      <w:r w:rsidRPr="00B9592E">
        <w:rPr>
          <w:rFonts w:cstheme="minorHAnsi"/>
          <w:color w:val="000000" w:themeColor="text1"/>
        </w:rPr>
        <w:br/>
      </w:r>
      <w:r w:rsidR="0096104A">
        <w:rPr>
          <w:rFonts w:cstheme="minorHAnsi"/>
          <w:color w:val="000000" w:themeColor="text1"/>
        </w:rPr>
        <w:t>1050 Childs Way Building: Ray R. Irani Hall</w:t>
      </w:r>
      <w:r w:rsidR="003C5FB6" w:rsidRPr="00B9592E">
        <w:rPr>
          <w:rFonts w:cstheme="minorHAnsi"/>
          <w:color w:val="000000" w:themeColor="text1"/>
        </w:rPr>
        <w:br/>
      </w:r>
      <w:r w:rsidR="0096104A">
        <w:rPr>
          <w:rFonts w:cstheme="minorHAnsi"/>
          <w:color w:val="000000" w:themeColor="text1"/>
        </w:rPr>
        <w:t>RRI</w:t>
      </w:r>
      <w:r w:rsidR="003C5FB6" w:rsidRPr="00B9592E">
        <w:rPr>
          <w:rFonts w:cstheme="minorHAnsi"/>
          <w:color w:val="000000" w:themeColor="text1"/>
        </w:rPr>
        <w:t xml:space="preserve"> </w:t>
      </w:r>
      <w:r w:rsidR="0096104A">
        <w:rPr>
          <w:rFonts w:cstheme="minorHAnsi"/>
          <w:color w:val="000000" w:themeColor="text1"/>
        </w:rPr>
        <w:t>403D</w:t>
      </w:r>
      <w:r w:rsidR="00A96EDE" w:rsidRPr="00B9592E">
        <w:rPr>
          <w:rFonts w:cstheme="minorHAnsi"/>
          <w:color w:val="000000" w:themeColor="text1"/>
        </w:rPr>
        <w:br/>
        <w:t>Los Angeles, CA 900</w:t>
      </w:r>
      <w:r w:rsidR="0096104A">
        <w:rPr>
          <w:rFonts w:cstheme="minorHAnsi"/>
          <w:color w:val="000000" w:themeColor="text1"/>
        </w:rPr>
        <w:t>8</w:t>
      </w:r>
      <w:r w:rsidR="00A96EDE" w:rsidRPr="00B9592E">
        <w:rPr>
          <w:rFonts w:cstheme="minorHAnsi"/>
          <w:color w:val="000000" w:themeColor="text1"/>
        </w:rPr>
        <w:t>9</w:t>
      </w:r>
      <w:r w:rsidR="0097365B">
        <w:rPr>
          <w:rFonts w:cstheme="minorHAnsi"/>
          <w:color w:val="000000" w:themeColor="text1"/>
        </w:rPr>
        <w:br/>
        <w:t>email:</w:t>
      </w:r>
      <w:r w:rsidR="0097365B">
        <w:rPr>
          <w:rFonts w:cstheme="minorHAnsi"/>
          <w:color w:val="000000" w:themeColor="text1"/>
        </w:rPr>
        <w:t xml:space="preserve"> </w:t>
      </w:r>
      <w:hyperlink r:id="rId8" w:history="1">
        <w:r w:rsidR="0097365B" w:rsidRPr="00BE7005">
          <w:rPr>
            <w:rStyle w:val="Hyperlink"/>
            <w:rFonts w:cstheme="minorHAnsi"/>
          </w:rPr>
          <w:t>jazlynmo@usc.edu</w:t>
        </w:r>
      </w:hyperlink>
      <w:r w:rsidR="0096104A">
        <w:rPr>
          <w:rFonts w:cstheme="minorHAnsi"/>
          <w:color w:val="000000" w:themeColor="text1"/>
        </w:rPr>
        <w:br/>
        <w:t xml:space="preserve">website: </w:t>
      </w:r>
      <w:hyperlink r:id="rId9" w:history="1">
        <w:r w:rsidR="0096104A" w:rsidRPr="007B0A0D">
          <w:rPr>
            <w:rStyle w:val="Hyperlink"/>
            <w:rFonts w:cstheme="minorHAnsi"/>
          </w:rPr>
          <w:t>https://mooney-lab.github.io/</w:t>
        </w:r>
      </w:hyperlink>
      <w:r w:rsidRPr="00B9592E">
        <w:rPr>
          <w:rFonts w:cstheme="minorHAnsi"/>
          <w:color w:val="000000" w:themeColor="text1"/>
        </w:rPr>
        <w:t xml:space="preserve"> </w:t>
      </w:r>
    </w:p>
    <w:p w14:paraId="1EC72F8C" w14:textId="418DB675" w:rsidR="006E0751" w:rsidRDefault="006E0751" w:rsidP="006E0751">
      <w:pPr>
        <w:pStyle w:val="SectionHeading"/>
        <w:rPr>
          <w:rFonts w:cstheme="minorHAnsi"/>
        </w:rPr>
      </w:pPr>
      <w:bookmarkStart w:id="0" w:name="_Hlk493492028"/>
      <w:bookmarkStart w:id="1" w:name="_Hlk493492241"/>
      <w:r>
        <w:rPr>
          <w:rFonts w:cstheme="minorHAnsi"/>
        </w:rPr>
        <w:t>appointments</w:t>
      </w:r>
      <w:r>
        <w:rPr>
          <w:rFonts w:cstheme="minorHAnsi"/>
        </w:rPr>
        <w:br/>
      </w:r>
    </w:p>
    <w:p w14:paraId="5A77DA49" w14:textId="2BC2ECFA" w:rsidR="006E0751" w:rsidRPr="00B9592E" w:rsidRDefault="006E0751" w:rsidP="006E0751">
      <w:pPr>
        <w:pStyle w:val="Location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University of </w:t>
      </w:r>
      <w:r>
        <w:rPr>
          <w:rFonts w:cstheme="minorHAnsi"/>
          <w:color w:val="000000" w:themeColor="text1"/>
        </w:rPr>
        <w:t xml:space="preserve">Southern </w:t>
      </w:r>
      <w:r w:rsidRPr="00B9592E">
        <w:rPr>
          <w:rFonts w:cstheme="minorHAnsi"/>
          <w:color w:val="000000" w:themeColor="text1"/>
        </w:rPr>
        <w:t xml:space="preserve">California </w:t>
      </w:r>
    </w:p>
    <w:p w14:paraId="42FE06D9" w14:textId="4C9165FD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Gabilan Assistant Professor</w:t>
      </w:r>
      <w:r w:rsidRPr="00B9592E">
        <w:rPr>
          <w:rFonts w:cstheme="minorHAnsi"/>
          <w:color w:val="000000" w:themeColor="text1"/>
        </w:rPr>
        <w:t xml:space="preserve"> in </w:t>
      </w:r>
      <w:r>
        <w:rPr>
          <w:rFonts w:cstheme="minorHAnsi"/>
          <w:color w:val="000000" w:themeColor="text1"/>
        </w:rPr>
        <w:t xml:space="preserve">Quantitative and Computational </w:t>
      </w:r>
      <w:r>
        <w:rPr>
          <w:rFonts w:cstheme="minorHAnsi"/>
          <w:color w:val="000000" w:themeColor="text1"/>
        </w:rPr>
        <w:t>Biology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-1793504395"/>
          <w:placeholder>
            <w:docPart w:val="3F4A3D526BA5F74B993B22DE239145C9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B9592E">
            <w:rPr>
              <w:rFonts w:cstheme="minorHAnsi"/>
              <w:color w:val="000000" w:themeColor="text1"/>
            </w:rPr>
            <w:t>202</w:t>
          </w:r>
          <w:r>
            <w:rPr>
              <w:rFonts w:cstheme="minorHAnsi"/>
              <w:color w:val="000000" w:themeColor="text1"/>
            </w:rPr>
            <w:t>2</w:t>
          </w:r>
          <w:r>
            <w:rPr>
              <w:rFonts w:cstheme="minorHAnsi"/>
              <w:color w:val="000000" w:themeColor="text1"/>
            </w:rPr>
            <w:t>-Present</w:t>
          </w:r>
        </w:sdtContent>
      </w:sdt>
      <w:r w:rsidRPr="00B9592E">
        <w:rPr>
          <w:rFonts w:cstheme="minorHAnsi"/>
          <w:color w:val="000000" w:themeColor="text1"/>
        </w:rPr>
        <w:t xml:space="preserve"> </w:t>
      </w:r>
    </w:p>
    <w:p w14:paraId="0CB4145D" w14:textId="77777777" w:rsidR="006E0751" w:rsidRDefault="006E0751" w:rsidP="006E0751">
      <w:pPr>
        <w:pStyle w:val="NormalBodyText"/>
        <w:ind w:left="0"/>
        <w:rPr>
          <w:rFonts w:cstheme="minorHAnsi"/>
        </w:rPr>
      </w:pPr>
    </w:p>
    <w:p w14:paraId="5BCBA6C1" w14:textId="570932A0" w:rsidR="00E810A8" w:rsidRPr="006E0751" w:rsidRDefault="00E810A8" w:rsidP="006E0751">
      <w:pPr>
        <w:pStyle w:val="NormalBodyText"/>
        <w:ind w:left="0"/>
        <w:rPr>
          <w:rFonts w:cstheme="minorHAnsi"/>
          <w:color w:val="000000" w:themeColor="text1"/>
        </w:rPr>
      </w:pPr>
      <w:r w:rsidRPr="00B9592E">
        <w:rPr>
          <w:rFonts w:cstheme="minorHAnsi"/>
        </w:rPr>
        <w:t>EDUCATION</w:t>
      </w:r>
      <w:r w:rsidR="006E0751">
        <w:rPr>
          <w:rFonts w:cstheme="minorHAnsi"/>
        </w:rPr>
        <w:br/>
      </w:r>
    </w:p>
    <w:p w14:paraId="5C7AFE94" w14:textId="6984A30F" w:rsidR="0097365B" w:rsidRPr="00B9592E" w:rsidRDefault="0097365B" w:rsidP="0097365B">
      <w:pPr>
        <w:pStyle w:val="Location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Stanford </w:t>
      </w:r>
      <w:r w:rsidRPr="00B9592E">
        <w:rPr>
          <w:rFonts w:cstheme="minorHAnsi"/>
          <w:color w:val="000000" w:themeColor="text1"/>
        </w:rPr>
        <w:t xml:space="preserve">University of California </w:t>
      </w:r>
    </w:p>
    <w:p w14:paraId="7585491C" w14:textId="2139C064" w:rsidR="0097365B" w:rsidRPr="00B9592E" w:rsidRDefault="0097365B" w:rsidP="0097365B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P</w:t>
      </w:r>
      <w:r>
        <w:rPr>
          <w:rFonts w:cstheme="minorHAnsi"/>
          <w:color w:val="000000" w:themeColor="text1"/>
        </w:rPr>
        <w:t>ostdoctoral</w:t>
      </w:r>
      <w:r w:rsidRPr="00B9592E">
        <w:rPr>
          <w:rFonts w:cstheme="minorHAnsi"/>
          <w:color w:val="000000" w:themeColor="text1"/>
        </w:rPr>
        <w:t xml:space="preserve"> in </w:t>
      </w:r>
      <w:r>
        <w:rPr>
          <w:rFonts w:cstheme="minorHAnsi"/>
          <w:color w:val="000000" w:themeColor="text1"/>
        </w:rPr>
        <w:t>Biology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896401544"/>
          <w:placeholder>
            <w:docPart w:val="CAA9BB8AAFCB4F4E96298B5AD9F3FE22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B9592E">
            <w:rPr>
              <w:rFonts w:cstheme="minorHAnsi"/>
              <w:color w:val="000000" w:themeColor="text1"/>
            </w:rPr>
            <w:t>20</w:t>
          </w:r>
          <w:r>
            <w:rPr>
              <w:rFonts w:cstheme="minorHAnsi"/>
              <w:color w:val="000000" w:themeColor="text1"/>
            </w:rPr>
            <w:t>20</w:t>
          </w:r>
          <w:r w:rsidRPr="00B9592E">
            <w:rPr>
              <w:rFonts w:cstheme="minorHAnsi"/>
              <w:color w:val="000000" w:themeColor="text1"/>
            </w:rPr>
            <w:t>-</w:t>
          </w:r>
          <w:r w:rsidR="00A85AA9">
            <w:rPr>
              <w:rFonts w:cstheme="minorHAnsi"/>
              <w:color w:val="000000" w:themeColor="text1"/>
            </w:rPr>
            <w:t xml:space="preserve"> Jan</w:t>
          </w:r>
          <w:r w:rsidR="00055AE1">
            <w:rPr>
              <w:rFonts w:cstheme="minorHAnsi"/>
              <w:color w:val="000000" w:themeColor="text1"/>
            </w:rPr>
            <w:t>uary</w:t>
          </w:r>
          <w:r w:rsidR="00A85AA9">
            <w:rPr>
              <w:rFonts w:cstheme="minorHAnsi"/>
              <w:color w:val="000000" w:themeColor="text1"/>
            </w:rPr>
            <w:t xml:space="preserve"> </w:t>
          </w:r>
          <w:r w:rsidRPr="00B9592E">
            <w:rPr>
              <w:rFonts w:cstheme="minorHAnsi"/>
              <w:color w:val="000000" w:themeColor="text1"/>
            </w:rPr>
            <w:t>202</w:t>
          </w:r>
          <w:r>
            <w:rPr>
              <w:rFonts w:cstheme="minorHAnsi"/>
              <w:color w:val="000000" w:themeColor="text1"/>
            </w:rPr>
            <w:t>2</w:t>
          </w:r>
        </w:sdtContent>
      </w:sdt>
      <w:r w:rsidRPr="00B9592E">
        <w:rPr>
          <w:rFonts w:cstheme="minorHAnsi"/>
          <w:color w:val="000000" w:themeColor="text1"/>
        </w:rPr>
        <w:t xml:space="preserve"> </w:t>
      </w:r>
    </w:p>
    <w:p w14:paraId="6616FB65" w14:textId="09E55772" w:rsidR="0097365B" w:rsidRPr="0097365B" w:rsidRDefault="0097365B" w:rsidP="0097365B">
      <w:pPr>
        <w:pStyle w:val="SpaceAfter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Advisor: </w:t>
      </w:r>
      <w:r>
        <w:rPr>
          <w:rFonts w:cstheme="minorHAnsi"/>
          <w:color w:val="000000" w:themeColor="text1"/>
        </w:rPr>
        <w:t>Noah</w:t>
      </w:r>
      <w:r w:rsidRPr="00B9592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Rosenberg</w:t>
      </w:r>
    </w:p>
    <w:p w14:paraId="2EC9166D" w14:textId="77777777" w:rsidR="00E810A8" w:rsidRPr="00B9592E" w:rsidRDefault="00E810A8" w:rsidP="00E810A8">
      <w:pPr>
        <w:pStyle w:val="Location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California Los Angeles</w:t>
      </w:r>
    </w:p>
    <w:p w14:paraId="736E250B" w14:textId="6FAA3552" w:rsidR="00E810A8" w:rsidRPr="00B9592E" w:rsidRDefault="00E810A8" w:rsidP="00C21E2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Ph.D.</w:t>
      </w:r>
      <w:r w:rsidR="00C21E21" w:rsidRPr="00B9592E">
        <w:rPr>
          <w:rFonts w:cstheme="minorHAnsi"/>
          <w:color w:val="000000" w:themeColor="text1"/>
        </w:rPr>
        <w:t xml:space="preserve"> </w:t>
      </w:r>
      <w:r w:rsidRPr="00B9592E">
        <w:rPr>
          <w:rFonts w:cstheme="minorHAnsi"/>
          <w:color w:val="000000" w:themeColor="text1"/>
        </w:rPr>
        <w:t>in Genetics</w:t>
      </w:r>
      <w:r w:rsidR="00C21E21" w:rsidRPr="00B9592E">
        <w:rPr>
          <w:rFonts w:cstheme="minorHAnsi"/>
          <w:color w:val="000000" w:themeColor="text1"/>
        </w:rPr>
        <w:t xml:space="preserve"> and Genomics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275215203"/>
          <w:placeholder>
            <w:docPart w:val="BBEE8DED6A4A440CB315A8D72B65135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A423A" w:rsidRPr="00B9592E">
            <w:rPr>
              <w:rFonts w:cstheme="minorHAnsi"/>
              <w:color w:val="000000" w:themeColor="text1"/>
            </w:rPr>
            <w:t>2015-</w:t>
          </w:r>
          <w:r w:rsidR="002C6DFD">
            <w:rPr>
              <w:rFonts w:cstheme="minorHAnsi"/>
              <w:color w:val="000000" w:themeColor="text1"/>
            </w:rPr>
            <w:t>September</w:t>
          </w:r>
          <w:r w:rsidR="00FB15E2" w:rsidRPr="00B9592E">
            <w:rPr>
              <w:rFonts w:cstheme="minorHAnsi"/>
              <w:color w:val="000000" w:themeColor="text1"/>
            </w:rPr>
            <w:t xml:space="preserve"> 2020</w:t>
          </w:r>
        </w:sdtContent>
      </w:sdt>
      <w:r w:rsidR="00FB15E2" w:rsidRPr="00B9592E">
        <w:rPr>
          <w:rFonts w:cstheme="minorHAnsi"/>
          <w:color w:val="000000" w:themeColor="text1"/>
        </w:rPr>
        <w:t xml:space="preserve"> </w:t>
      </w:r>
    </w:p>
    <w:p w14:paraId="639001D8" w14:textId="77777777" w:rsidR="00E810A8" w:rsidRPr="00B9592E" w:rsidRDefault="00E810A8" w:rsidP="00E810A8">
      <w:pPr>
        <w:pStyle w:val="SpaceAfter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Advisor: Kirk Lohmueller</w:t>
      </w:r>
    </w:p>
    <w:p w14:paraId="26A39635" w14:textId="77777777" w:rsidR="00E810A8" w:rsidRPr="00B9592E" w:rsidRDefault="00E810A8" w:rsidP="00E810A8">
      <w:pPr>
        <w:pStyle w:val="Location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New Mexico</w:t>
      </w:r>
      <w:r w:rsidRPr="00B9592E">
        <w:rPr>
          <w:rFonts w:cstheme="minorHAnsi"/>
          <w:color w:val="000000" w:themeColor="text1"/>
        </w:rPr>
        <w:tab/>
      </w:r>
    </w:p>
    <w:p w14:paraId="6CC647D1" w14:textId="03A3D77F" w:rsidR="00E810A8" w:rsidRPr="00B9592E" w:rsidRDefault="00E810A8" w:rsidP="00E810A8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BS with Honors Anthropology and Biology</w:t>
      </w:r>
      <w:r w:rsidR="006615E4" w:rsidRPr="00B9592E">
        <w:rPr>
          <w:rFonts w:cstheme="minorHAnsi"/>
          <w:color w:val="000000" w:themeColor="text1"/>
        </w:rPr>
        <w:t xml:space="preserve"> (Summa Cum Laude)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275215217"/>
          <w:placeholder>
            <w:docPart w:val="CDEB2F43B8734EC6A46AC72DA3762CD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B9592E">
            <w:rPr>
              <w:rFonts w:cstheme="minorHAnsi"/>
              <w:color w:val="000000" w:themeColor="text1"/>
            </w:rPr>
            <w:t>2010-</w:t>
          </w:r>
          <w:r w:rsidR="00055AE1">
            <w:rPr>
              <w:rFonts w:cstheme="minorHAnsi"/>
              <w:color w:val="000000" w:themeColor="text1"/>
            </w:rPr>
            <w:t xml:space="preserve">May </w:t>
          </w:r>
          <w:r w:rsidRPr="00B9592E">
            <w:rPr>
              <w:rFonts w:cstheme="minorHAnsi"/>
              <w:color w:val="000000" w:themeColor="text1"/>
            </w:rPr>
            <w:t>2014</w:t>
          </w:r>
        </w:sdtContent>
      </w:sdt>
    </w:p>
    <w:p w14:paraId="0DBE1198" w14:textId="77777777" w:rsidR="00E810A8" w:rsidRPr="00B9592E" w:rsidRDefault="00E810A8" w:rsidP="00E810A8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Honors Thesis: “Inferring Evolutionary History from Ancestry Informative Markers (AIMs)”</w:t>
      </w:r>
    </w:p>
    <w:p w14:paraId="073F98B8" w14:textId="0E0AE302" w:rsidR="001268E1" w:rsidRDefault="00E810A8" w:rsidP="001268E1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Advisor: Jeffr</w:t>
      </w:r>
      <w:r w:rsidR="00D52AD9" w:rsidRPr="00B9592E">
        <w:rPr>
          <w:rFonts w:cstheme="minorHAnsi"/>
          <w:color w:val="000000" w:themeColor="text1"/>
        </w:rPr>
        <w:t>e</w:t>
      </w:r>
      <w:r w:rsidRPr="00B9592E">
        <w:rPr>
          <w:rFonts w:cstheme="minorHAnsi"/>
          <w:color w:val="000000" w:themeColor="text1"/>
        </w:rPr>
        <w:t>y Long</w:t>
      </w:r>
      <w:bookmarkEnd w:id="0"/>
      <w:bookmarkEnd w:id="1"/>
    </w:p>
    <w:p w14:paraId="4938DFD7" w14:textId="16E81831" w:rsidR="006E0751" w:rsidRPr="00B9592E" w:rsidRDefault="006E0751" w:rsidP="006E0751">
      <w:pPr>
        <w:pStyle w:val="SectionHeading"/>
        <w:rPr>
          <w:rFonts w:cstheme="minorHAnsi"/>
        </w:rPr>
      </w:pPr>
      <w:r>
        <w:rPr>
          <w:rFonts w:cstheme="minorHAnsi"/>
        </w:rPr>
        <w:t xml:space="preserve">previous </w:t>
      </w:r>
      <w:r w:rsidRPr="00B9592E">
        <w:rPr>
          <w:rFonts w:cstheme="minorHAnsi"/>
        </w:rPr>
        <w:t>Research EXPERIENCE</w:t>
      </w:r>
      <w:r>
        <w:rPr>
          <w:rFonts w:cstheme="minorHAnsi"/>
        </w:rPr>
        <w:br/>
      </w:r>
    </w:p>
    <w:p w14:paraId="25F00FB4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DNA Science Intern at Ancestry.com</w:t>
      </w:r>
      <w:r w:rsidRPr="00B9592E">
        <w:rPr>
          <w:rFonts w:cstheme="minorHAnsi"/>
          <w:color w:val="000000" w:themeColor="text1"/>
        </w:rPr>
        <w:tab/>
        <w:t>June 2019-August 2019</w:t>
      </w:r>
    </w:p>
    <w:p w14:paraId="059722A5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Mentor: David Turissini</w:t>
      </w:r>
    </w:p>
    <w:p w14:paraId="1218B48A" w14:textId="77777777" w:rsidR="006E0751" w:rsidRPr="00B9592E" w:rsidRDefault="006E0751" w:rsidP="006E0751">
      <w:pPr>
        <w:pStyle w:val="SpaceAfter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DNA Science summer intern with the Population Genetics team at Ancestry.com in San Francisco.</w:t>
      </w:r>
      <w:r w:rsidRPr="00B9592E">
        <w:rPr>
          <w:rFonts w:cstheme="minorHAnsi"/>
          <w:color w:val="000000" w:themeColor="text1"/>
        </w:rPr>
        <w:br/>
        <w:t>Project title: Generating Hierarchical Population Labels Informed by Genetics</w:t>
      </w:r>
    </w:p>
    <w:p w14:paraId="58D2C622" w14:textId="6D88196D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California Los Angeles Genetics and Genomics Department</w:t>
      </w:r>
      <w:r w:rsidRPr="00B9592E">
        <w:rPr>
          <w:rFonts w:cstheme="minorHAnsi"/>
          <w:color w:val="000000" w:themeColor="text1"/>
        </w:rPr>
        <w:tab/>
        <w:t>2015-</w:t>
      </w:r>
      <w:r w:rsidR="007D09F2">
        <w:rPr>
          <w:rFonts w:cstheme="minorHAnsi"/>
          <w:color w:val="000000" w:themeColor="text1"/>
        </w:rPr>
        <w:t>2020</w:t>
      </w:r>
    </w:p>
    <w:p w14:paraId="2907E271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Advisor: Kirk Lohmueller</w:t>
      </w:r>
    </w:p>
    <w:p w14:paraId="05A341AB" w14:textId="6E971D53" w:rsidR="006E0751" w:rsidRPr="006E0751" w:rsidRDefault="007D09F2" w:rsidP="007D09F2">
      <w:pPr>
        <w:pStyle w:val="SpaceAf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Analyzed sequence and array data to determine</w:t>
      </w:r>
      <w:r w:rsidR="00517FB5">
        <w:rPr>
          <w:rFonts w:cstheme="minorHAnsi"/>
          <w:color w:val="000000" w:themeColor="text1"/>
        </w:rPr>
        <w:t xml:space="preserve"> the</w:t>
      </w:r>
      <w:r w:rsidR="006E0751" w:rsidRPr="00B9592E">
        <w:rPr>
          <w:rFonts w:cstheme="minorHAnsi"/>
          <w:color w:val="000000" w:themeColor="text1"/>
        </w:rPr>
        <w:t xml:space="preserve"> impact of </w:t>
      </w:r>
      <w:r>
        <w:rPr>
          <w:rFonts w:cstheme="minorHAnsi"/>
          <w:color w:val="000000" w:themeColor="text1"/>
        </w:rPr>
        <w:t xml:space="preserve">recent and ancient </w:t>
      </w:r>
      <w:r w:rsidR="006E0751" w:rsidRPr="00B9592E">
        <w:rPr>
          <w:rFonts w:cstheme="minorHAnsi"/>
          <w:color w:val="000000" w:themeColor="text1"/>
        </w:rPr>
        <w:t>demography on genetic diversity</w:t>
      </w:r>
      <w:r w:rsidR="00517FB5"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color w:val="000000" w:themeColor="text1"/>
        </w:rPr>
        <w:t>the distribution of deleterious variation in the genome</w:t>
      </w:r>
      <w:r w:rsidR="006E0751" w:rsidRPr="00B9592E">
        <w:rPr>
          <w:rFonts w:cstheme="minorHAnsi"/>
          <w:color w:val="000000" w:themeColor="text1"/>
        </w:rPr>
        <w:t xml:space="preserve">. </w:t>
      </w:r>
    </w:p>
    <w:p w14:paraId="631AF431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New Mexico Evolutionary Anthropology Department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275215262"/>
          <w:placeholder>
            <w:docPart w:val="9249324FADDD854088D562EAA31B304D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B9592E">
            <w:rPr>
              <w:rFonts w:cstheme="minorHAnsi"/>
              <w:color w:val="000000" w:themeColor="text1"/>
            </w:rPr>
            <w:t>2012-2014</w:t>
          </w:r>
        </w:sdtContent>
      </w:sdt>
    </w:p>
    <w:p w14:paraId="1C16E90C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Undergraduate Research Assistant</w:t>
      </w:r>
    </w:p>
    <w:p w14:paraId="35F744C1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Advisor: Jeffrey Long</w:t>
      </w:r>
    </w:p>
    <w:p w14:paraId="55E8AC52" w14:textId="6BF9A2CB" w:rsidR="006E0751" w:rsidRPr="00B9592E" w:rsidRDefault="007D09F2" w:rsidP="006E0751">
      <w:pPr>
        <w:pStyle w:val="SpaceAf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Research focused on using</w:t>
      </w:r>
      <w:r w:rsidR="006E0751" w:rsidRPr="00B9592E">
        <w:rPr>
          <w:rFonts w:cstheme="minorHAnsi"/>
          <w:color w:val="000000" w:themeColor="text1"/>
        </w:rPr>
        <w:t xml:space="preserve"> African and Non-African ancestry informative markers, AIMs to identify potential archaic introgression in Non-African populations.</w:t>
      </w:r>
    </w:p>
    <w:p w14:paraId="5A279A28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Chicago - Pritzker School of Medicine Experience in Research (PSOMER)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275215266"/>
          <w:placeholder>
            <w:docPart w:val="A126C1A099DD414897B074F97267A416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B9592E">
            <w:rPr>
              <w:rFonts w:cstheme="minorHAnsi"/>
              <w:color w:val="000000" w:themeColor="text1"/>
            </w:rPr>
            <w:t>2013</w:t>
          </w:r>
        </w:sdtContent>
      </w:sdt>
    </w:p>
    <w:p w14:paraId="3C51DE9A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Undergraduate Research Assistant</w:t>
      </w:r>
    </w:p>
    <w:p w14:paraId="2BD58D44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Advisor: Michael Maitland</w:t>
      </w:r>
    </w:p>
    <w:p w14:paraId="3A9942F2" w14:textId="62E73862" w:rsidR="006E0751" w:rsidRPr="00B9592E" w:rsidRDefault="006E0751" w:rsidP="006E0751">
      <w:pPr>
        <w:pStyle w:val="SpaceAfter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My research project focused on using genetic haplotypes to explore patient reactivity to Sunitinib and Sorafenib, drugs used to treat advanced cancer. </w:t>
      </w:r>
    </w:p>
    <w:p w14:paraId="24A9FE34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New Mexico - Research in Molecular Biology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-2037877462"/>
          <w:placeholder>
            <w:docPart w:val="78F9DDBF2EC6E3478819EC1AB1D899AC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B9592E">
            <w:rPr>
              <w:rFonts w:cstheme="minorHAnsi"/>
              <w:color w:val="000000" w:themeColor="text1"/>
            </w:rPr>
            <w:t>2013</w:t>
          </w:r>
        </w:sdtContent>
      </w:sdt>
    </w:p>
    <w:p w14:paraId="2889E4E3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Undergraduate Research Assistant</w:t>
      </w:r>
    </w:p>
    <w:p w14:paraId="4D1EA3B1" w14:textId="77777777" w:rsidR="006E0751" w:rsidRPr="00B9592E" w:rsidRDefault="006E0751" w:rsidP="006E0751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Advisors: Donald </w:t>
      </w:r>
      <w:proofErr w:type="spellStart"/>
      <w:r w:rsidRPr="00B9592E">
        <w:rPr>
          <w:rFonts w:cstheme="minorHAnsi"/>
          <w:color w:val="000000" w:themeColor="text1"/>
        </w:rPr>
        <w:t>Natvig</w:t>
      </w:r>
      <w:proofErr w:type="spellEnd"/>
      <w:r w:rsidRPr="00B9592E">
        <w:rPr>
          <w:rFonts w:cstheme="minorHAnsi"/>
          <w:color w:val="000000" w:themeColor="text1"/>
        </w:rPr>
        <w:t xml:space="preserve"> and Coenraad </w:t>
      </w:r>
      <w:proofErr w:type="spellStart"/>
      <w:r w:rsidRPr="00B9592E">
        <w:rPr>
          <w:rFonts w:cstheme="minorHAnsi"/>
          <w:color w:val="000000" w:themeColor="text1"/>
        </w:rPr>
        <w:t>Adema</w:t>
      </w:r>
      <w:proofErr w:type="spellEnd"/>
    </w:p>
    <w:p w14:paraId="52B37268" w14:textId="2FA1E728" w:rsidR="006E0751" w:rsidRPr="006E0751" w:rsidRDefault="006E0751" w:rsidP="006E0751">
      <w:pPr>
        <w:pStyle w:val="SpaceAfter"/>
        <w:rPr>
          <w:rFonts w:cstheme="minorHAnsi"/>
          <w:color w:val="000000" w:themeColor="text1"/>
          <w:szCs w:val="16"/>
        </w:rPr>
      </w:pPr>
      <w:r w:rsidRPr="00B9592E">
        <w:rPr>
          <w:rFonts w:cstheme="minorHAnsi"/>
          <w:color w:val="000000" w:themeColor="text1"/>
          <w:szCs w:val="16"/>
          <w:shd w:val="clear" w:color="auto" w:fill="FFFFFF"/>
        </w:rPr>
        <w:t>This research integrated both benchwork and computational work</w:t>
      </w:r>
      <w:r w:rsidR="007D09F2">
        <w:rPr>
          <w:rFonts w:cstheme="minorHAnsi"/>
          <w:color w:val="000000" w:themeColor="text1"/>
          <w:szCs w:val="16"/>
          <w:shd w:val="clear" w:color="auto" w:fill="FFFFFF"/>
        </w:rPr>
        <w:t xml:space="preserve"> where </w:t>
      </w:r>
      <w:r w:rsidRPr="00B9592E">
        <w:rPr>
          <w:rFonts w:cstheme="minorHAnsi"/>
          <w:color w:val="000000" w:themeColor="text1"/>
          <w:szCs w:val="16"/>
          <w:shd w:val="clear" w:color="auto" w:fill="FFFFFF"/>
        </w:rPr>
        <w:t>I processed DNA and RNA sequences from both plants and animals</w:t>
      </w:r>
      <w:r w:rsidR="007D09F2">
        <w:rPr>
          <w:rFonts w:cstheme="minorHAnsi"/>
          <w:color w:val="000000" w:themeColor="text1"/>
          <w:szCs w:val="16"/>
          <w:shd w:val="clear" w:color="auto" w:fill="FFFFFF"/>
        </w:rPr>
        <w:t xml:space="preserve">, </w:t>
      </w:r>
      <w:r w:rsidRPr="00B9592E">
        <w:rPr>
          <w:rFonts w:cstheme="minorHAnsi"/>
          <w:color w:val="000000" w:themeColor="text1"/>
          <w:szCs w:val="16"/>
          <w:shd w:val="clear" w:color="auto" w:fill="FFFFFF"/>
        </w:rPr>
        <w:t xml:space="preserve">analyzed the raw sequence data in </w:t>
      </w:r>
      <w:proofErr w:type="spellStart"/>
      <w:r w:rsidRPr="00B9592E">
        <w:rPr>
          <w:rFonts w:cstheme="minorHAnsi"/>
          <w:color w:val="000000" w:themeColor="text1"/>
          <w:szCs w:val="16"/>
          <w:shd w:val="clear" w:color="auto" w:fill="FFFFFF"/>
        </w:rPr>
        <w:t>Sequencher</w:t>
      </w:r>
      <w:proofErr w:type="spellEnd"/>
      <w:r w:rsidR="007D09F2">
        <w:rPr>
          <w:rFonts w:cstheme="minorHAnsi"/>
          <w:color w:val="000000" w:themeColor="text1"/>
          <w:szCs w:val="16"/>
          <w:shd w:val="clear" w:color="auto" w:fill="FFFFFF"/>
        </w:rPr>
        <w:t>,</w:t>
      </w:r>
      <w:r w:rsidRPr="00B9592E">
        <w:rPr>
          <w:rFonts w:cstheme="minorHAnsi"/>
          <w:color w:val="000000" w:themeColor="text1"/>
          <w:szCs w:val="16"/>
          <w:shd w:val="clear" w:color="auto" w:fill="FFFFFF"/>
        </w:rPr>
        <w:t xml:space="preserve"> </w:t>
      </w:r>
      <w:r w:rsidR="007D09F2">
        <w:rPr>
          <w:rFonts w:cstheme="minorHAnsi"/>
          <w:color w:val="000000" w:themeColor="text1"/>
          <w:szCs w:val="16"/>
          <w:shd w:val="clear" w:color="auto" w:fill="FFFFFF"/>
        </w:rPr>
        <w:t>then</w:t>
      </w:r>
      <w:r w:rsidRPr="00B9592E">
        <w:rPr>
          <w:rFonts w:cstheme="minorHAnsi"/>
          <w:color w:val="000000" w:themeColor="text1"/>
          <w:szCs w:val="16"/>
          <w:shd w:val="clear" w:color="auto" w:fill="FFFFFF"/>
        </w:rPr>
        <w:t xml:space="preserve"> sent the novel sequence data to GenBank</w:t>
      </w:r>
      <w:r w:rsidRPr="00B9592E">
        <w:rPr>
          <w:rFonts w:cstheme="minorHAnsi"/>
          <w:color w:val="000000" w:themeColor="text1"/>
          <w:szCs w:val="16"/>
        </w:rPr>
        <w:t>.</w:t>
      </w:r>
    </w:p>
    <w:p w14:paraId="271E5B97" w14:textId="1D4909D6" w:rsidR="000E1C09" w:rsidRDefault="00925D22" w:rsidP="000E1C09">
      <w:pPr>
        <w:pStyle w:val="SectionHeading"/>
        <w:rPr>
          <w:rFonts w:cstheme="minorHAnsi"/>
        </w:rPr>
      </w:pPr>
      <w:r w:rsidRPr="00B9592E">
        <w:rPr>
          <w:rFonts w:cstheme="minorHAnsi"/>
        </w:rPr>
        <w:lastRenderedPageBreak/>
        <w:t>Research</w:t>
      </w:r>
      <w:r w:rsidR="009310DE" w:rsidRPr="00B9592E">
        <w:rPr>
          <w:rFonts w:cstheme="minorHAnsi"/>
        </w:rPr>
        <w:t xml:space="preserve"> </w:t>
      </w:r>
      <w:r w:rsidR="00A85AA9">
        <w:rPr>
          <w:rFonts w:cstheme="minorHAnsi"/>
        </w:rPr>
        <w:t>FUNDING</w:t>
      </w:r>
      <w:r w:rsidR="006E0751">
        <w:rPr>
          <w:rFonts w:cstheme="minorHAnsi"/>
        </w:rPr>
        <w:br/>
      </w:r>
    </w:p>
    <w:p w14:paraId="589E1629" w14:textId="1F975A5D" w:rsidR="00A85AA9" w:rsidRPr="00D43D41" w:rsidRDefault="00BC3D42" w:rsidP="00A85AA9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National Science Foundation</w:t>
      </w:r>
      <w:r>
        <w:rPr>
          <w:rFonts w:cstheme="minorHAnsi"/>
          <w:color w:val="000000" w:themeColor="text1"/>
        </w:rPr>
        <w:t xml:space="preserve"> </w:t>
      </w:r>
      <w:r w:rsidR="00A85AA9">
        <w:rPr>
          <w:rFonts w:cstheme="minorHAnsi"/>
          <w:color w:val="000000" w:themeColor="text1"/>
        </w:rPr>
        <w:t>Postdoctoral Research</w:t>
      </w:r>
      <w:r w:rsidR="00A85AA9">
        <w:rPr>
          <w:rFonts w:cstheme="minorHAnsi"/>
          <w:color w:val="000000" w:themeColor="text1"/>
        </w:rPr>
        <w:t xml:space="preserve"> Fellow</w:t>
      </w:r>
      <w:r w:rsidR="00A85AA9">
        <w:rPr>
          <w:rFonts w:cstheme="minorHAnsi"/>
          <w:color w:val="000000" w:themeColor="text1"/>
        </w:rPr>
        <w:t xml:space="preserve"> in Biology</w:t>
      </w:r>
      <w:r w:rsidR="00A85AA9" w:rsidRPr="00B9592E">
        <w:rPr>
          <w:rFonts w:cstheme="minorHAnsi"/>
          <w:color w:val="000000" w:themeColor="text1"/>
        </w:rPr>
        <w:tab/>
      </w:r>
      <w:r w:rsidR="00A85AA9" w:rsidRPr="00B9592E">
        <w:rPr>
          <w:rFonts w:cstheme="minorHAnsi"/>
          <w:b/>
          <w:color w:val="000000" w:themeColor="text1"/>
        </w:rPr>
        <w:t>20</w:t>
      </w:r>
      <w:r w:rsidR="00A85AA9">
        <w:rPr>
          <w:rFonts w:cstheme="minorHAnsi"/>
          <w:b/>
          <w:color w:val="000000" w:themeColor="text1"/>
        </w:rPr>
        <w:t>2</w:t>
      </w:r>
      <w:r w:rsidR="00A85AA9">
        <w:rPr>
          <w:rFonts w:cstheme="minorHAnsi"/>
          <w:b/>
          <w:color w:val="000000" w:themeColor="text1"/>
        </w:rPr>
        <w:t>1</w:t>
      </w:r>
      <w:r w:rsidR="00A85AA9">
        <w:rPr>
          <w:rFonts w:cstheme="minorHAnsi"/>
          <w:b/>
          <w:color w:val="000000" w:themeColor="text1"/>
        </w:rPr>
        <w:t>-202</w:t>
      </w:r>
      <w:r w:rsidR="00A85AA9">
        <w:rPr>
          <w:rFonts w:cstheme="minorHAnsi"/>
          <w:b/>
          <w:color w:val="000000" w:themeColor="text1"/>
        </w:rPr>
        <w:t>2</w:t>
      </w:r>
      <w:r w:rsidR="00A85AA9">
        <w:rPr>
          <w:rFonts w:cstheme="minorHAnsi"/>
          <w:b/>
          <w:color w:val="000000" w:themeColor="text1"/>
        </w:rPr>
        <w:br/>
      </w:r>
      <w:r w:rsidR="00A85AA9">
        <w:rPr>
          <w:rFonts w:cstheme="minorHAnsi"/>
          <w:color w:val="000000" w:themeColor="text1"/>
        </w:rPr>
        <w:t>Stanford CEHG Fellow</w:t>
      </w:r>
      <w:r w:rsidR="00A85AA9" w:rsidRPr="00B9592E">
        <w:rPr>
          <w:rFonts w:cstheme="minorHAnsi"/>
          <w:color w:val="000000" w:themeColor="text1"/>
        </w:rPr>
        <w:tab/>
      </w:r>
      <w:r w:rsidR="00A85AA9" w:rsidRPr="00B9592E">
        <w:rPr>
          <w:rFonts w:cstheme="minorHAnsi"/>
          <w:b/>
          <w:color w:val="000000" w:themeColor="text1"/>
        </w:rPr>
        <w:t>20</w:t>
      </w:r>
      <w:r w:rsidR="00A85AA9">
        <w:rPr>
          <w:rFonts w:cstheme="minorHAnsi"/>
          <w:b/>
          <w:color w:val="000000" w:themeColor="text1"/>
        </w:rPr>
        <w:t>20-2021</w:t>
      </w:r>
    </w:p>
    <w:p w14:paraId="640C51B5" w14:textId="389AF323" w:rsidR="00A85AA9" w:rsidRPr="00B9592E" w:rsidRDefault="00A85AA9" w:rsidP="00A85AA9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UCLA Dissertation Year Fellowship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2019</w:t>
      </w:r>
      <w:r>
        <w:rPr>
          <w:rFonts w:cstheme="minorHAnsi"/>
          <w:b/>
          <w:color w:val="000000" w:themeColor="text1"/>
        </w:rPr>
        <w:br/>
      </w:r>
      <w:r w:rsidRPr="00B9592E">
        <w:rPr>
          <w:rFonts w:cstheme="minorHAnsi"/>
          <w:color w:val="000000" w:themeColor="text1"/>
        </w:rPr>
        <w:t>Graduate Programs in Bioscience Fellowship Incentive Program/Shine Fellowship</w:t>
      </w:r>
      <w:r w:rsidRPr="00B9592E">
        <w:rPr>
          <w:rFonts w:cstheme="minorHAnsi"/>
          <w:b/>
          <w:color w:val="000000" w:themeColor="text1"/>
        </w:rPr>
        <w:tab/>
        <w:t>2016</w:t>
      </w:r>
    </w:p>
    <w:p w14:paraId="1A8D8B8E" w14:textId="0179616D" w:rsidR="00677237" w:rsidRDefault="00A85AA9" w:rsidP="00677237">
      <w:pPr>
        <w:pStyle w:val="NormalBodyText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National Science Foundation Graduate Research Fellowship 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B9592E">
        <w:rPr>
          <w:rFonts w:cstheme="minorHAnsi"/>
          <w:b/>
          <w:color w:val="000000" w:themeColor="text1"/>
        </w:rPr>
        <w:t>2015</w:t>
      </w:r>
    </w:p>
    <w:p w14:paraId="47C54F51" w14:textId="160B25CB" w:rsidR="00677237" w:rsidRDefault="00677237" w:rsidP="00677237">
      <w:pPr>
        <w:pStyle w:val="SectionHeading"/>
        <w:rPr>
          <w:rFonts w:cstheme="minorHAnsi"/>
        </w:rPr>
      </w:pPr>
      <w:r w:rsidRPr="00B9592E">
        <w:rPr>
          <w:rFonts w:cstheme="minorHAnsi"/>
        </w:rPr>
        <w:t>awards and honors</w:t>
      </w:r>
      <w:r w:rsidR="006E0751">
        <w:rPr>
          <w:rFonts w:cstheme="minorHAnsi"/>
        </w:rPr>
        <w:br/>
      </w:r>
    </w:p>
    <w:p w14:paraId="7780C338" w14:textId="51910E01" w:rsidR="00677237" w:rsidRPr="00B9592E" w:rsidRDefault="007B0A0D" w:rsidP="006E0751">
      <w:pPr>
        <w:pStyle w:val="NormalBodyTex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USC </w:t>
      </w:r>
      <w:r w:rsidR="006E0751">
        <w:rPr>
          <w:rFonts w:cstheme="minorHAnsi"/>
          <w:color w:val="000000" w:themeColor="text1"/>
        </w:rPr>
        <w:t>Women in Science and Engineering Gabilan A</w:t>
      </w:r>
      <w:r>
        <w:rPr>
          <w:rFonts w:cstheme="minorHAnsi"/>
          <w:color w:val="000000" w:themeColor="text1"/>
        </w:rPr>
        <w:t>ssistant Professorship</w:t>
      </w:r>
      <w:r w:rsidR="00677237" w:rsidRPr="00B9592E">
        <w:rPr>
          <w:rFonts w:cstheme="minorHAnsi"/>
          <w:b/>
          <w:color w:val="000000" w:themeColor="text1"/>
        </w:rPr>
        <w:tab/>
      </w:r>
      <w:r w:rsidR="006E0751">
        <w:rPr>
          <w:rFonts w:cstheme="minorHAnsi"/>
          <w:b/>
          <w:color w:val="000000" w:themeColor="text1"/>
        </w:rPr>
        <w:t>2022</w:t>
      </w:r>
      <w:r w:rsidR="00677237" w:rsidRPr="00B9592E">
        <w:rPr>
          <w:rFonts w:cstheme="minorHAnsi"/>
          <w:color w:val="000000" w:themeColor="text1"/>
        </w:rPr>
        <w:t xml:space="preserve"> </w:t>
      </w:r>
      <w:r w:rsidR="006E0751">
        <w:rPr>
          <w:rFonts w:cstheme="minorHAnsi"/>
          <w:color w:val="000000" w:themeColor="text1"/>
        </w:rPr>
        <w:br/>
      </w:r>
      <w:r w:rsidR="006E0751">
        <w:rPr>
          <w:rFonts w:cstheme="minorHAnsi"/>
          <w:color w:val="000000" w:themeColor="text1"/>
        </w:rPr>
        <w:t xml:space="preserve">UCLA </w:t>
      </w:r>
      <w:r w:rsidR="006E0751" w:rsidRPr="00B9592E">
        <w:rPr>
          <w:rFonts w:cstheme="minorHAnsi"/>
          <w:color w:val="000000" w:themeColor="text1"/>
        </w:rPr>
        <w:t>Human Gen</w:t>
      </w:r>
      <w:r w:rsidR="006E0751">
        <w:rPr>
          <w:rFonts w:cstheme="minorHAnsi"/>
          <w:color w:val="000000" w:themeColor="text1"/>
        </w:rPr>
        <w:t>etics Leena Peltonen Award winner</w:t>
      </w:r>
      <w:r w:rsidR="006E0751" w:rsidRPr="00B9592E">
        <w:rPr>
          <w:rFonts w:cstheme="minorHAnsi"/>
          <w:b/>
          <w:color w:val="000000" w:themeColor="text1"/>
        </w:rPr>
        <w:tab/>
        <w:t>20</w:t>
      </w:r>
      <w:r w:rsidR="006E0751">
        <w:rPr>
          <w:rFonts w:cstheme="minorHAnsi"/>
          <w:b/>
          <w:color w:val="000000" w:themeColor="text1"/>
        </w:rPr>
        <w:t>19</w:t>
      </w:r>
      <w:r w:rsidR="006E0751" w:rsidRPr="00B9592E">
        <w:rPr>
          <w:rFonts w:cstheme="minorHAnsi"/>
          <w:color w:val="000000" w:themeColor="text1"/>
        </w:rPr>
        <w:t xml:space="preserve"> </w:t>
      </w:r>
    </w:p>
    <w:p w14:paraId="21CE31A8" w14:textId="3274BABE" w:rsidR="00677237" w:rsidRPr="003E1E5A" w:rsidRDefault="003E1E5A" w:rsidP="003E1E5A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Selected as a Platform Session moderator for the American Society of Human Genetics annual meeting</w:t>
      </w:r>
      <w:r w:rsidRPr="00B9592E">
        <w:rPr>
          <w:rFonts w:cstheme="minorHAnsi"/>
          <w:b/>
          <w:color w:val="000000" w:themeColor="text1"/>
        </w:rPr>
        <w:tab/>
        <w:t>2018</w:t>
      </w:r>
      <w:r w:rsidRPr="00B9592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br/>
      </w:r>
      <w:r w:rsidR="00677237" w:rsidRPr="00B9592E">
        <w:rPr>
          <w:rFonts w:cstheme="minorHAnsi"/>
          <w:color w:val="000000" w:themeColor="text1"/>
        </w:rPr>
        <w:t xml:space="preserve">Presidential Scholarship at University of New Mexico </w:t>
      </w:r>
      <w:r w:rsidR="00677237" w:rsidRPr="00B9592E">
        <w:rPr>
          <w:rFonts w:cstheme="minorHAnsi"/>
          <w:color w:val="000000" w:themeColor="text1"/>
        </w:rPr>
        <w:tab/>
      </w:r>
      <w:r w:rsidR="00677237" w:rsidRPr="00B9592E">
        <w:rPr>
          <w:rFonts w:cstheme="minorHAnsi"/>
          <w:b/>
          <w:color w:val="000000" w:themeColor="text1"/>
        </w:rPr>
        <w:t>2010-2014</w:t>
      </w:r>
    </w:p>
    <w:p w14:paraId="7E53CCAC" w14:textId="77777777" w:rsidR="00677237" w:rsidRPr="00B9592E" w:rsidRDefault="00677237" w:rsidP="00677237">
      <w:pPr>
        <w:pStyle w:val="NormalBodyText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New Mexico Lottery Success ABQ Scholarship 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2010-2014</w:t>
      </w:r>
    </w:p>
    <w:p w14:paraId="6FDFF019" w14:textId="77777777" w:rsidR="00677237" w:rsidRPr="00B9592E" w:rsidRDefault="00677237" w:rsidP="00677237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Undergrad Minority Scholarship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2013</w:t>
      </w:r>
    </w:p>
    <w:p w14:paraId="7D0AD49B" w14:textId="77777777" w:rsidR="00677237" w:rsidRPr="00B9592E" w:rsidRDefault="00677237" w:rsidP="00677237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Honors Award/Anthropology Scholarship 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2013</w:t>
      </w:r>
    </w:p>
    <w:p w14:paraId="238B434F" w14:textId="77777777" w:rsidR="00677237" w:rsidRPr="00B9592E" w:rsidRDefault="00677237" w:rsidP="00677237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Miscellaneous Scholarships 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2012</w:t>
      </w:r>
    </w:p>
    <w:p w14:paraId="30A1F110" w14:textId="77777777" w:rsidR="00677237" w:rsidRPr="00B9592E" w:rsidRDefault="00677237" w:rsidP="00677237">
      <w:pPr>
        <w:pStyle w:val="NormalBodyText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Enterprise Rent-a-Car Diversity Scholarship 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2011</w:t>
      </w:r>
    </w:p>
    <w:p w14:paraId="117B71B1" w14:textId="28366325" w:rsidR="00677237" w:rsidRPr="00677237" w:rsidRDefault="00677237" w:rsidP="00677237">
      <w:pPr>
        <w:pStyle w:val="NormalBodyText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Dean's List at University of New Mexico 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2010-2014</w:t>
      </w:r>
      <w:r w:rsidR="009B557B">
        <w:rPr>
          <w:rFonts w:cstheme="minorHAnsi"/>
          <w:b/>
          <w:color w:val="000000" w:themeColor="text1"/>
        </w:rPr>
        <w:tab/>
      </w:r>
    </w:p>
    <w:p w14:paraId="389BA9FC" w14:textId="77777777" w:rsidR="009B557B" w:rsidRPr="00B9592E" w:rsidRDefault="009B557B" w:rsidP="009B557B">
      <w:pPr>
        <w:pStyle w:val="SectionHeading"/>
        <w:rPr>
          <w:rFonts w:cstheme="minorHAnsi"/>
        </w:rPr>
      </w:pPr>
      <w:r w:rsidRPr="00B9592E">
        <w:rPr>
          <w:rFonts w:cstheme="minorHAnsi"/>
        </w:rPr>
        <w:t>publications</w:t>
      </w:r>
      <w:r>
        <w:rPr>
          <w:rFonts w:cstheme="minorHAnsi"/>
        </w:rPr>
        <w:br/>
      </w:r>
    </w:p>
    <w:p w14:paraId="38A26BCB" w14:textId="7A083717" w:rsidR="000C3458" w:rsidRDefault="000C3458" w:rsidP="000C3458">
      <w:pPr>
        <w:pStyle w:val="NormalBodyText"/>
      </w:pPr>
      <w:r w:rsidRPr="000C3458">
        <w:rPr>
          <w:bCs/>
        </w:rPr>
        <w:t>2.</w:t>
      </w:r>
      <w:r>
        <w:rPr>
          <w:b/>
        </w:rPr>
        <w:t xml:space="preserve"> </w:t>
      </w:r>
      <w:r w:rsidRPr="00B9592E">
        <w:rPr>
          <w:b/>
        </w:rPr>
        <w:t xml:space="preserve">Mooney JA, </w:t>
      </w:r>
      <w:r w:rsidRPr="00B9592E">
        <w:t xml:space="preserve">Yohannes A, Lohmueller KE. The impact of identity-by-descent on fitness and disease in domesticated and natural </w:t>
      </w:r>
      <w:r w:rsidRPr="00B9592E">
        <w:rPr>
          <w:i/>
        </w:rPr>
        <w:t>Canid</w:t>
      </w:r>
      <w:r w:rsidRPr="00B9592E">
        <w:t xml:space="preserve"> populations.</w:t>
      </w:r>
      <w:r w:rsidRPr="00B10755">
        <w:t xml:space="preserve"> Proc Natl </w:t>
      </w:r>
      <w:proofErr w:type="spellStart"/>
      <w:r w:rsidRPr="00B10755">
        <w:t>Acad</w:t>
      </w:r>
      <w:proofErr w:type="spellEnd"/>
      <w:r w:rsidRPr="00B10755">
        <w:t xml:space="preserve"> Sci USA. 2021 Apr 20;118(16):e2019116118.</w:t>
      </w:r>
      <w:r>
        <w:br/>
      </w:r>
      <w:r>
        <w:rPr>
          <w:rFonts w:eastAsia="Times New Roman"/>
          <w:b/>
          <w:bCs/>
          <w:szCs w:val="16"/>
        </w:rPr>
        <w:br/>
      </w:r>
      <w:r w:rsidRPr="000C3458">
        <w:rPr>
          <w:rFonts w:eastAsia="Times New Roman"/>
          <w:szCs w:val="16"/>
        </w:rPr>
        <w:t>1.</w:t>
      </w:r>
      <w:r>
        <w:rPr>
          <w:rFonts w:eastAsia="Times New Roman"/>
          <w:b/>
          <w:bCs/>
          <w:szCs w:val="16"/>
        </w:rPr>
        <w:t xml:space="preserve"> </w:t>
      </w:r>
      <w:r w:rsidR="009B557B" w:rsidRPr="00B10755">
        <w:rPr>
          <w:rFonts w:eastAsia="Times New Roman"/>
          <w:b/>
          <w:bCs/>
          <w:szCs w:val="16"/>
        </w:rPr>
        <w:t>Mooney JA</w:t>
      </w:r>
      <w:r w:rsidR="009B557B" w:rsidRPr="00B10755">
        <w:rPr>
          <w:rFonts w:eastAsia="Times New Roman"/>
          <w:szCs w:val="16"/>
        </w:rPr>
        <w:t xml:space="preserve">, Huber CD, Service S, Sul JH, Marsden CD, Zhang Z, </w:t>
      </w:r>
      <w:proofErr w:type="spellStart"/>
      <w:r w:rsidR="009B557B" w:rsidRPr="00B10755">
        <w:rPr>
          <w:rFonts w:eastAsia="Times New Roman"/>
          <w:szCs w:val="16"/>
        </w:rPr>
        <w:t>Sabatti</w:t>
      </w:r>
      <w:proofErr w:type="spellEnd"/>
      <w:r w:rsidR="009B557B" w:rsidRPr="00B10755">
        <w:rPr>
          <w:rFonts w:eastAsia="Times New Roman"/>
          <w:szCs w:val="16"/>
        </w:rPr>
        <w:t xml:space="preserve"> C, Ruiz-Linares A, </w:t>
      </w:r>
      <w:proofErr w:type="spellStart"/>
      <w:r w:rsidR="009B557B" w:rsidRPr="00B10755">
        <w:rPr>
          <w:rFonts w:eastAsia="Times New Roman"/>
          <w:szCs w:val="16"/>
        </w:rPr>
        <w:t>Bedoy</w:t>
      </w:r>
      <w:proofErr w:type="spellEnd"/>
      <w:r w:rsidR="009B557B" w:rsidRPr="00B10755">
        <w:rPr>
          <w:rFonts w:eastAsia="Times New Roman"/>
          <w:szCs w:val="16"/>
        </w:rPr>
        <w:t xml:space="preserve"> G, Costa Rica/Colombia Consortium for Genetic</w:t>
      </w:r>
      <w:r w:rsidR="009B557B">
        <w:rPr>
          <w:rFonts w:eastAsia="Times New Roman"/>
          <w:szCs w:val="16"/>
        </w:rPr>
        <w:t xml:space="preserve"> </w:t>
      </w:r>
      <w:r w:rsidR="009B557B" w:rsidRPr="00B10755">
        <w:rPr>
          <w:rFonts w:eastAsia="Times New Roman"/>
          <w:szCs w:val="16"/>
        </w:rPr>
        <w:t xml:space="preserve">Investigation of Bipolar Endophenotypes, Freimer N, Lohmueller KE. Understanding the hidden complexity of Latin American population isolates. Am J Hum Genet, 2018; 103:707-726. </w:t>
      </w:r>
    </w:p>
    <w:p w14:paraId="351D8211" w14:textId="09486048" w:rsidR="000C3458" w:rsidRPr="00B9592E" w:rsidRDefault="000C3458" w:rsidP="000C3458">
      <w:pPr>
        <w:pStyle w:val="SectionHeading"/>
        <w:rPr>
          <w:rFonts w:cstheme="minorHAnsi"/>
        </w:rPr>
      </w:pPr>
      <w:r>
        <w:rPr>
          <w:rFonts w:cstheme="minorHAnsi"/>
        </w:rPr>
        <w:t>Research Supervision</w:t>
      </w:r>
      <w:r>
        <w:rPr>
          <w:rFonts w:cstheme="minorHAnsi"/>
        </w:rPr>
        <w:br/>
      </w:r>
    </w:p>
    <w:p w14:paraId="48139201" w14:textId="77777777" w:rsidR="000C3458" w:rsidRPr="00B9592E" w:rsidRDefault="000C3458" w:rsidP="000C3458">
      <w:pPr>
        <w:pStyle w:val="NormalBodyTex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Anika Shrivastava, Quantitative Biology Undergraduate student, USC</w:t>
      </w:r>
      <w:r w:rsidRPr="00B9592E"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>2022</w:t>
      </w:r>
    </w:p>
    <w:p w14:paraId="31D5034F" w14:textId="77777777" w:rsidR="000C3458" w:rsidRPr="00B9592E" w:rsidRDefault="000C3458" w:rsidP="000C3458">
      <w:pPr>
        <w:pStyle w:val="NormalBodyText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Mengdi Chai, Quantitative Biology Undergraduate student, USC</w:t>
      </w:r>
      <w:r w:rsidRPr="00B9592E">
        <w:rPr>
          <w:rFonts w:cstheme="minorHAnsi"/>
          <w:color w:val="000000" w:themeColor="text1"/>
        </w:rPr>
        <w:t xml:space="preserve"> </w:t>
      </w:r>
      <w:r w:rsidRPr="00B9592E">
        <w:rPr>
          <w:rFonts w:cstheme="minorHAnsi"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>2022</w:t>
      </w:r>
    </w:p>
    <w:p w14:paraId="7BEC7043" w14:textId="2757DE04" w:rsidR="009B557B" w:rsidRPr="000C3458" w:rsidRDefault="000C3458" w:rsidP="000C3458">
      <w:pPr>
        <w:pStyle w:val="NormalBodyText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Abigail Yohannes, Political Science Undergraduate student, UCLA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</w:t>
      </w:r>
      <w:r>
        <w:rPr>
          <w:rFonts w:cstheme="minorHAnsi"/>
          <w:b/>
          <w:color w:val="000000" w:themeColor="text1"/>
        </w:rPr>
        <w:t>9</w:t>
      </w:r>
      <w:r w:rsidRPr="00B9592E">
        <w:rPr>
          <w:rFonts w:cstheme="minorHAnsi"/>
          <w:b/>
          <w:color w:val="000000" w:themeColor="text1"/>
        </w:rPr>
        <w:t>-20</w:t>
      </w:r>
      <w:r>
        <w:rPr>
          <w:rFonts w:cstheme="minorHAnsi"/>
          <w:b/>
          <w:color w:val="000000" w:themeColor="text1"/>
        </w:rPr>
        <w:t>20</w:t>
      </w:r>
    </w:p>
    <w:p w14:paraId="2F6691F2" w14:textId="654AA6C3" w:rsidR="00517FB5" w:rsidRPr="00B9592E" w:rsidRDefault="00DB0775" w:rsidP="00DB0775">
      <w:pPr>
        <w:pStyle w:val="SectionHeading"/>
        <w:rPr>
          <w:rFonts w:cstheme="minorHAnsi"/>
        </w:rPr>
      </w:pPr>
      <w:r w:rsidRPr="00B9592E">
        <w:rPr>
          <w:rFonts w:cstheme="minorHAnsi"/>
        </w:rPr>
        <w:t>TEACHING EXPERIENCE</w:t>
      </w:r>
      <w:r w:rsidR="007D09F2">
        <w:rPr>
          <w:rFonts w:cstheme="minorHAnsi"/>
        </w:rPr>
        <w:br/>
      </w:r>
    </w:p>
    <w:p w14:paraId="4338FC00" w14:textId="0E465CAE" w:rsidR="00DB0775" w:rsidRPr="00B9592E" w:rsidRDefault="00BC3D42" w:rsidP="00DB0775">
      <w:pPr>
        <w:pStyle w:val="JobTitl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San Francisco State </w:t>
      </w:r>
      <w:r w:rsidR="00184C3E" w:rsidRPr="00B9592E">
        <w:rPr>
          <w:rFonts w:cstheme="minorHAnsi"/>
          <w:color w:val="000000" w:themeColor="text1"/>
        </w:rPr>
        <w:t>University</w:t>
      </w:r>
      <w:r w:rsidR="00DB0775"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-1861045498"/>
          <w:placeholder>
            <w:docPart w:val="2BEC33C9AD48425189DA0499B263E36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84C3E" w:rsidRPr="00B9592E">
            <w:rPr>
              <w:rFonts w:cstheme="minorHAnsi"/>
              <w:color w:val="000000" w:themeColor="text1"/>
            </w:rPr>
            <w:t xml:space="preserve">Fall </w:t>
          </w:r>
          <w:r>
            <w:rPr>
              <w:rFonts w:cstheme="minorHAnsi"/>
              <w:color w:val="000000" w:themeColor="text1"/>
            </w:rPr>
            <w:t>2020</w:t>
          </w:r>
        </w:sdtContent>
      </w:sdt>
    </w:p>
    <w:p w14:paraId="43BA72F1" w14:textId="62D86FED" w:rsidR="00404C9A" w:rsidRDefault="00BC3D42" w:rsidP="00484A3A">
      <w:pPr>
        <w:pStyle w:val="JobTitle"/>
        <w:rPr>
          <w:rFonts w:cstheme="minorHAnsi"/>
          <w:color w:val="000000" w:themeColor="text1"/>
        </w:rPr>
      </w:pPr>
      <w:r w:rsidRPr="00BC3D42">
        <w:rPr>
          <w:rFonts w:cstheme="minorHAnsi"/>
          <w:b w:val="0"/>
          <w:bCs/>
          <w:color w:val="000000" w:themeColor="text1"/>
        </w:rPr>
        <w:t xml:space="preserve">Instructor </w:t>
      </w:r>
      <w:r w:rsidR="00184C3E" w:rsidRPr="00BC3D42">
        <w:rPr>
          <w:rFonts w:cstheme="minorHAnsi"/>
          <w:b w:val="0"/>
          <w:bCs/>
          <w:color w:val="000000" w:themeColor="text1"/>
        </w:rPr>
        <w:t xml:space="preserve">for </w:t>
      </w:r>
      <w:r w:rsidRPr="00BC3D42">
        <w:rPr>
          <w:rFonts w:cstheme="minorHAnsi"/>
          <w:b w:val="0"/>
          <w:bCs/>
          <w:color w:val="000000" w:themeColor="text1"/>
        </w:rPr>
        <w:t>BIOL 870</w:t>
      </w:r>
      <w:r w:rsidR="00D43D41" w:rsidRPr="00BC3D42">
        <w:rPr>
          <w:rFonts w:cstheme="minorHAnsi"/>
          <w:b w:val="0"/>
          <w:bCs/>
          <w:color w:val="000000" w:themeColor="text1"/>
        </w:rPr>
        <w:t xml:space="preserve"> </w:t>
      </w:r>
      <w:r w:rsidRPr="00BC3D42">
        <w:rPr>
          <w:rFonts w:cstheme="minorHAnsi"/>
          <w:b w:val="0"/>
          <w:bCs/>
          <w:color w:val="000000" w:themeColor="text1"/>
        </w:rPr>
        <w:t>Biology Colloquium</w:t>
      </w:r>
    </w:p>
    <w:p w14:paraId="07177BD2" w14:textId="67CD22BC" w:rsidR="00484A3A" w:rsidRPr="00B9592E" w:rsidRDefault="00484A3A" w:rsidP="00484A3A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California Los Angeles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-1536270524"/>
          <w:placeholder>
            <w:docPart w:val="DFDD00753267814CB514B4D27487757A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B9592E">
            <w:rPr>
              <w:rFonts w:cstheme="minorHAnsi"/>
              <w:color w:val="000000" w:themeColor="text1"/>
            </w:rPr>
            <w:t xml:space="preserve">Fall </w:t>
          </w:r>
          <w:r>
            <w:rPr>
              <w:rFonts w:cstheme="minorHAnsi"/>
              <w:color w:val="000000" w:themeColor="text1"/>
            </w:rPr>
            <w:t>2020</w:t>
          </w:r>
        </w:sdtContent>
      </w:sdt>
    </w:p>
    <w:p w14:paraId="3633443A" w14:textId="244AB1EA" w:rsidR="00404C9A" w:rsidRDefault="00484A3A" w:rsidP="00484A3A">
      <w:pPr>
        <w:pStyle w:val="JobTitle"/>
        <w:rPr>
          <w:rFonts w:cstheme="minorHAnsi"/>
          <w:color w:val="000000" w:themeColor="text1"/>
        </w:rPr>
      </w:pPr>
      <w:r w:rsidRPr="00484A3A">
        <w:rPr>
          <w:rFonts w:cstheme="minorHAnsi"/>
          <w:b w:val="0"/>
          <w:bCs/>
          <w:color w:val="000000" w:themeColor="text1"/>
        </w:rPr>
        <w:t>Co-i</w:t>
      </w:r>
      <w:r w:rsidRPr="00484A3A">
        <w:rPr>
          <w:rFonts w:cstheme="minorHAnsi"/>
          <w:b w:val="0"/>
          <w:bCs/>
          <w:color w:val="000000" w:themeColor="text1"/>
        </w:rPr>
        <w:t xml:space="preserve">nstructor for </w:t>
      </w:r>
      <w:r w:rsidRPr="00484A3A">
        <w:rPr>
          <w:rFonts w:cstheme="minorHAnsi"/>
          <w:b w:val="0"/>
          <w:bCs/>
          <w:color w:val="000000" w:themeColor="text1"/>
        </w:rPr>
        <w:t>HUMGEN</w:t>
      </w:r>
      <w:r w:rsidRPr="00484A3A">
        <w:rPr>
          <w:rFonts w:cstheme="minorHAnsi"/>
          <w:b w:val="0"/>
          <w:bCs/>
          <w:color w:val="000000" w:themeColor="text1"/>
        </w:rPr>
        <w:t xml:space="preserve"> </w:t>
      </w:r>
      <w:r w:rsidRPr="00484A3A">
        <w:rPr>
          <w:rFonts w:cstheme="minorHAnsi"/>
          <w:b w:val="0"/>
          <w:bCs/>
          <w:color w:val="000000" w:themeColor="text1"/>
        </w:rPr>
        <w:t>19:</w:t>
      </w:r>
      <w:r w:rsidRPr="00484A3A">
        <w:rPr>
          <w:rFonts w:cstheme="minorHAnsi"/>
          <w:b w:val="0"/>
          <w:bCs/>
          <w:color w:val="000000" w:themeColor="text1"/>
        </w:rPr>
        <w:t xml:space="preserve"> </w:t>
      </w:r>
      <w:r w:rsidRPr="00484A3A">
        <w:rPr>
          <w:rFonts w:cstheme="minorHAnsi"/>
          <w:b w:val="0"/>
          <w:bCs/>
          <w:color w:val="000000" w:themeColor="text1"/>
        </w:rPr>
        <w:t>How Genetics has Contributed to Racial Injustice in America and the World</w:t>
      </w:r>
    </w:p>
    <w:p w14:paraId="4829A23F" w14:textId="6FB60D90" w:rsidR="00BC3D42" w:rsidRPr="00B9592E" w:rsidRDefault="00BC3D42" w:rsidP="00484A3A">
      <w:pPr>
        <w:pStyle w:val="JobTitle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University of California Los Angeles</w:t>
      </w:r>
      <w:r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color w:val="000000" w:themeColor="text1"/>
          </w:rPr>
          <w:id w:val="-788357927"/>
          <w:placeholder>
            <w:docPart w:val="9AC6548C5DA12A47874625051BBA3B03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B9592E">
            <w:rPr>
              <w:rFonts w:cstheme="minorHAnsi"/>
              <w:color w:val="000000" w:themeColor="text1"/>
            </w:rPr>
            <w:t>Fall 201</w:t>
          </w:r>
          <w:r>
            <w:rPr>
              <w:rFonts w:cstheme="minorHAnsi"/>
              <w:color w:val="000000" w:themeColor="text1"/>
            </w:rPr>
            <w:t>9</w:t>
          </w:r>
        </w:sdtContent>
      </w:sdt>
    </w:p>
    <w:p w14:paraId="210038A5" w14:textId="063CCD4B" w:rsidR="00484A3A" w:rsidRPr="00B9592E" w:rsidRDefault="00BC3D42" w:rsidP="007D09F2">
      <w:pPr>
        <w:pStyle w:val="SpaceAfter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Teaching Assistant for </w:t>
      </w:r>
      <w:r>
        <w:rPr>
          <w:rFonts w:cstheme="minorHAnsi"/>
          <w:color w:val="000000" w:themeColor="text1"/>
        </w:rPr>
        <w:t xml:space="preserve">Population </w:t>
      </w:r>
      <w:r w:rsidRPr="00B9592E">
        <w:rPr>
          <w:rFonts w:cstheme="minorHAnsi"/>
          <w:color w:val="000000" w:themeColor="text1"/>
        </w:rPr>
        <w:t xml:space="preserve">Genetics </w:t>
      </w:r>
      <w:r w:rsidR="00404C9A">
        <w:rPr>
          <w:rFonts w:cstheme="minorHAnsi"/>
          <w:color w:val="000000" w:themeColor="text1"/>
        </w:rPr>
        <w:br/>
      </w:r>
      <w:r w:rsidR="00D43D41" w:rsidRPr="007D09F2">
        <w:rPr>
          <w:rFonts w:cstheme="minorHAnsi"/>
          <w:b/>
          <w:bCs/>
          <w:color w:val="000000" w:themeColor="text1"/>
        </w:rPr>
        <w:t>University of California Los Angeles</w:t>
      </w:r>
      <w:r w:rsidR="00D43D41"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b/>
            <w:bCs/>
            <w:color w:val="000000" w:themeColor="text1"/>
          </w:rPr>
          <w:id w:val="-2037101993"/>
          <w:placeholder>
            <w:docPart w:val="2235A293984843E59A30324463229A6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D43D41" w:rsidRPr="00404C9A">
            <w:rPr>
              <w:rFonts w:cstheme="minorHAnsi"/>
              <w:b/>
              <w:bCs/>
              <w:color w:val="000000" w:themeColor="text1"/>
            </w:rPr>
            <w:t>Fall 201</w:t>
          </w:r>
          <w:r w:rsidR="00484A3A" w:rsidRPr="00404C9A">
            <w:rPr>
              <w:rFonts w:cstheme="minorHAnsi"/>
              <w:b/>
              <w:bCs/>
              <w:color w:val="000000" w:themeColor="text1"/>
            </w:rPr>
            <w:t>7</w:t>
          </w:r>
        </w:sdtContent>
      </w:sdt>
      <w:r w:rsidR="00517FB5">
        <w:rPr>
          <w:rFonts w:cstheme="minorHAnsi"/>
          <w:b/>
          <w:bCs/>
          <w:color w:val="000000" w:themeColor="text1"/>
        </w:rPr>
        <w:br/>
      </w:r>
      <w:r w:rsidR="00484A3A" w:rsidRPr="007D09F2">
        <w:rPr>
          <w:rFonts w:cstheme="minorHAnsi"/>
          <w:color w:val="000000" w:themeColor="text1"/>
        </w:rPr>
        <w:t>Computational instructor for Advanced</w:t>
      </w:r>
      <w:r w:rsidR="00D43D41" w:rsidRPr="007D09F2">
        <w:rPr>
          <w:rFonts w:cstheme="minorHAnsi"/>
          <w:color w:val="000000" w:themeColor="text1"/>
        </w:rPr>
        <w:t xml:space="preserve"> </w:t>
      </w:r>
      <w:r w:rsidR="00484A3A" w:rsidRPr="007D09F2">
        <w:rPr>
          <w:rFonts w:cstheme="minorHAnsi"/>
          <w:color w:val="000000" w:themeColor="text1"/>
        </w:rPr>
        <w:t>Human</w:t>
      </w:r>
      <w:r w:rsidR="00D43D41" w:rsidRPr="007D09F2">
        <w:rPr>
          <w:rFonts w:cstheme="minorHAnsi"/>
          <w:color w:val="000000" w:themeColor="text1"/>
        </w:rPr>
        <w:t xml:space="preserve"> Genetics </w:t>
      </w:r>
      <w:r w:rsidR="007D09F2">
        <w:rPr>
          <w:rFonts w:cstheme="minorHAnsi"/>
          <w:color w:val="000000" w:themeColor="text1"/>
        </w:rPr>
        <w:br/>
      </w:r>
      <w:r w:rsidR="007D09F2" w:rsidRPr="007D09F2">
        <w:rPr>
          <w:rFonts w:cstheme="minorHAnsi"/>
          <w:b/>
          <w:bCs/>
          <w:color w:val="000000" w:themeColor="text1"/>
        </w:rPr>
        <w:t>University of California Los Angeles</w:t>
      </w:r>
      <w:r w:rsidR="007D09F2" w:rsidRPr="00B9592E">
        <w:rPr>
          <w:rFonts w:cstheme="minorHAnsi"/>
          <w:color w:val="000000" w:themeColor="text1"/>
        </w:rPr>
        <w:tab/>
      </w:r>
      <w:sdt>
        <w:sdtPr>
          <w:rPr>
            <w:rFonts w:cstheme="minorHAnsi"/>
            <w:b/>
            <w:bCs/>
            <w:color w:val="000000" w:themeColor="text1"/>
          </w:rPr>
          <w:id w:val="-515853176"/>
          <w:placeholder>
            <w:docPart w:val="6FE66508376D06459BCEA9DE1A2FFAE9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7D09F2" w:rsidRPr="00404C9A">
            <w:rPr>
              <w:rFonts w:cstheme="minorHAnsi"/>
              <w:b/>
              <w:bCs/>
              <w:color w:val="000000" w:themeColor="text1"/>
            </w:rPr>
            <w:t>Fall 201</w:t>
          </w:r>
          <w:r w:rsidR="007D09F2">
            <w:rPr>
              <w:rFonts w:cstheme="minorHAnsi"/>
              <w:b/>
              <w:bCs/>
              <w:color w:val="000000" w:themeColor="text1"/>
            </w:rPr>
            <w:t>6</w:t>
          </w:r>
        </w:sdtContent>
      </w:sdt>
      <w:r w:rsidR="007D09F2">
        <w:rPr>
          <w:rFonts w:cstheme="minorHAnsi"/>
          <w:b/>
          <w:bCs/>
          <w:color w:val="000000" w:themeColor="text1"/>
        </w:rPr>
        <w:br/>
      </w:r>
      <w:r w:rsidR="007D09F2">
        <w:rPr>
          <w:rFonts w:cstheme="minorHAnsi"/>
          <w:color w:val="000000" w:themeColor="text1"/>
        </w:rPr>
        <w:t>Teaching Assistant for</w:t>
      </w:r>
      <w:r w:rsidR="007D09F2" w:rsidRPr="00B9592E">
        <w:rPr>
          <w:rFonts w:cstheme="minorHAnsi"/>
          <w:color w:val="000000" w:themeColor="text1"/>
        </w:rPr>
        <w:t xml:space="preserve"> </w:t>
      </w:r>
      <w:r w:rsidR="007D09F2">
        <w:rPr>
          <w:rFonts w:cstheme="minorHAnsi"/>
          <w:color w:val="000000" w:themeColor="text1"/>
        </w:rPr>
        <w:t>Life Sciences core g</w:t>
      </w:r>
      <w:r w:rsidR="007D09F2" w:rsidRPr="00B9592E">
        <w:rPr>
          <w:rFonts w:cstheme="minorHAnsi"/>
          <w:color w:val="000000" w:themeColor="text1"/>
        </w:rPr>
        <w:t>enetics</w:t>
      </w:r>
      <w:r w:rsidR="007D09F2">
        <w:rPr>
          <w:rFonts w:cstheme="minorHAnsi"/>
          <w:color w:val="000000" w:themeColor="text1"/>
        </w:rPr>
        <w:t xml:space="preserve"> course</w:t>
      </w:r>
    </w:p>
    <w:p w14:paraId="05D422AF" w14:textId="77777777" w:rsidR="000C3458" w:rsidRPr="00B9592E" w:rsidRDefault="000C3458" w:rsidP="000C3458">
      <w:pPr>
        <w:pStyle w:val="SectionHeading"/>
        <w:rPr>
          <w:rFonts w:cstheme="minorHAnsi"/>
        </w:rPr>
      </w:pPr>
      <w:r>
        <w:rPr>
          <w:rFonts w:cstheme="minorHAnsi"/>
        </w:rPr>
        <w:t>university and departmental service</w:t>
      </w:r>
      <w:r>
        <w:rPr>
          <w:rFonts w:cstheme="minorHAnsi"/>
        </w:rPr>
        <w:br/>
      </w:r>
    </w:p>
    <w:p w14:paraId="36433AB0" w14:textId="77777777" w:rsidR="000C3458" w:rsidRPr="00B10755" w:rsidRDefault="000C3458" w:rsidP="000C3458">
      <w:pPr>
        <w:pStyle w:val="NormalBodyText"/>
        <w:rPr>
          <w:rFonts w:cstheme="minorHAnsi"/>
          <w:b/>
          <w:color w:val="000000" w:themeColor="text1"/>
        </w:rPr>
      </w:pPr>
      <w:r w:rsidRPr="00EE2A69">
        <w:rPr>
          <w:rFonts w:cstheme="minorHAnsi"/>
          <w:color w:val="000000" w:themeColor="text1"/>
        </w:rPr>
        <w:t>Member</w:t>
      </w:r>
      <w:r>
        <w:rPr>
          <w:rFonts w:cstheme="minorHAnsi"/>
          <w:color w:val="000000" w:themeColor="text1"/>
        </w:rPr>
        <w:t xml:space="preserve"> of the graduate admissions committee</w:t>
      </w:r>
      <w:r w:rsidRPr="00B9592E">
        <w:rPr>
          <w:rFonts w:cstheme="minorHAnsi"/>
          <w:b/>
          <w:color w:val="000000" w:themeColor="text1"/>
        </w:rPr>
        <w:tab/>
        <w:t>20</w:t>
      </w:r>
      <w:r>
        <w:rPr>
          <w:rFonts w:cstheme="minorHAnsi"/>
          <w:b/>
          <w:color w:val="000000" w:themeColor="text1"/>
        </w:rPr>
        <w:t>22</w:t>
      </w:r>
    </w:p>
    <w:p w14:paraId="4C2F44BC" w14:textId="77777777" w:rsidR="000C3458" w:rsidRPr="00B9592E" w:rsidRDefault="000C3458" w:rsidP="000C3458">
      <w:pPr>
        <w:pStyle w:val="SectionHeading"/>
        <w:rPr>
          <w:rFonts w:cstheme="minorHAnsi"/>
        </w:rPr>
      </w:pPr>
      <w:r>
        <w:rPr>
          <w:rFonts w:cstheme="minorHAnsi"/>
        </w:rPr>
        <w:t xml:space="preserve">Other academic and </w:t>
      </w:r>
      <w:r w:rsidRPr="00B9592E">
        <w:rPr>
          <w:rFonts w:cstheme="minorHAnsi"/>
        </w:rPr>
        <w:t>pro</w:t>
      </w:r>
      <w:r>
        <w:rPr>
          <w:rFonts w:cstheme="minorHAnsi"/>
        </w:rPr>
        <w:t>f</w:t>
      </w:r>
      <w:r w:rsidRPr="00B9592E">
        <w:rPr>
          <w:rFonts w:cstheme="minorHAnsi"/>
        </w:rPr>
        <w:t>esional acitivies</w:t>
      </w:r>
      <w:r>
        <w:rPr>
          <w:rFonts w:cstheme="minorHAnsi"/>
        </w:rPr>
        <w:br/>
      </w:r>
    </w:p>
    <w:p w14:paraId="4C6CAF1F" w14:textId="77777777" w:rsidR="000C3458" w:rsidRPr="001268E1" w:rsidRDefault="000C3458" w:rsidP="000C3458">
      <w:pPr>
        <w:pStyle w:val="NormalBodyText"/>
        <w:rPr>
          <w:rFonts w:cstheme="minorHAnsi"/>
          <w:i/>
          <w:iCs/>
          <w:color w:val="000000" w:themeColor="text1"/>
        </w:rPr>
      </w:pPr>
      <w:r>
        <w:rPr>
          <w:rFonts w:cstheme="minorHAnsi"/>
          <w:color w:val="000000" w:themeColor="text1"/>
        </w:rPr>
        <w:t>Co-organizer of SMBE 2021 symposium “</w:t>
      </w:r>
      <w:r w:rsidRPr="001268E1">
        <w:rPr>
          <w:rFonts w:cstheme="minorHAnsi"/>
          <w:i/>
          <w:iCs/>
          <w:color w:val="000000" w:themeColor="text1"/>
        </w:rPr>
        <w:t>Population genetics of identity-by-descent and runs of homozygosity: causes, consequences, and utility</w:t>
      </w:r>
      <w:r>
        <w:rPr>
          <w:rFonts w:cstheme="minorHAnsi"/>
          <w:color w:val="000000" w:themeColor="text1"/>
        </w:rPr>
        <w:t>” with Zachary Szpiech</w:t>
      </w:r>
      <w:r w:rsidRPr="00B9592E">
        <w:rPr>
          <w:rFonts w:cstheme="minorHAnsi"/>
          <w:b/>
          <w:color w:val="000000" w:themeColor="text1"/>
        </w:rPr>
        <w:tab/>
        <w:t>20</w:t>
      </w:r>
      <w:r>
        <w:rPr>
          <w:rFonts w:cstheme="minorHAnsi"/>
          <w:b/>
          <w:color w:val="000000" w:themeColor="text1"/>
        </w:rPr>
        <w:t>21</w:t>
      </w:r>
      <w:r>
        <w:rPr>
          <w:rFonts w:cstheme="minorHAnsi"/>
          <w:b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Co-organizer </w:t>
      </w:r>
      <w:r w:rsidRPr="00B9592E">
        <w:rPr>
          <w:rFonts w:cstheme="minorHAnsi"/>
          <w:color w:val="000000" w:themeColor="text1"/>
        </w:rPr>
        <w:t>SACNAS Scientific/STEM Symposia Session Workshop</w:t>
      </w:r>
      <w:r>
        <w:rPr>
          <w:rFonts w:cstheme="minorHAnsi"/>
          <w:color w:val="000000" w:themeColor="text1"/>
        </w:rPr>
        <w:t xml:space="preserve"> “</w:t>
      </w:r>
      <w:r w:rsidRPr="001268E1">
        <w:rPr>
          <w:rFonts w:cstheme="minorHAnsi"/>
          <w:i/>
          <w:iCs/>
          <w:color w:val="000000" w:themeColor="text1"/>
        </w:rPr>
        <w:t>Beyond Excel: Data Visualization with</w:t>
      </w:r>
    </w:p>
    <w:p w14:paraId="00871567" w14:textId="77777777" w:rsidR="000C3458" w:rsidRPr="001268E1" w:rsidRDefault="000C3458" w:rsidP="000C3458">
      <w:pPr>
        <w:pStyle w:val="NormalBodyText"/>
        <w:rPr>
          <w:rFonts w:cstheme="minorHAnsi"/>
          <w:color w:val="000000" w:themeColor="text1"/>
        </w:rPr>
      </w:pPr>
      <w:r w:rsidRPr="001268E1">
        <w:rPr>
          <w:rFonts w:cstheme="minorHAnsi"/>
          <w:i/>
          <w:iCs/>
          <w:color w:val="000000" w:themeColor="text1"/>
        </w:rPr>
        <w:lastRenderedPageBreak/>
        <w:t>RStudio to Improve Your Posters,</w:t>
      </w:r>
      <w:r>
        <w:rPr>
          <w:rFonts w:cstheme="minorHAnsi"/>
          <w:i/>
          <w:iCs/>
          <w:color w:val="000000" w:themeColor="text1"/>
        </w:rPr>
        <w:t xml:space="preserve"> </w:t>
      </w:r>
      <w:r w:rsidRPr="001268E1">
        <w:rPr>
          <w:rFonts w:cstheme="minorHAnsi"/>
          <w:i/>
          <w:iCs/>
          <w:color w:val="000000" w:themeColor="text1"/>
        </w:rPr>
        <w:t>Presentations, and Publications</w:t>
      </w:r>
      <w:r>
        <w:rPr>
          <w:rFonts w:cstheme="minorHAnsi"/>
          <w:color w:val="000000" w:themeColor="text1"/>
        </w:rPr>
        <w:t>” with Christopher Robles &amp; Jesse Garcia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2019</w:t>
      </w:r>
      <w:r>
        <w:rPr>
          <w:rFonts w:cstheme="minorHAnsi"/>
          <w:b/>
          <w:color w:val="000000" w:themeColor="text1"/>
        </w:rPr>
        <w:br/>
      </w:r>
      <w:r w:rsidRPr="00B9592E">
        <w:rPr>
          <w:rFonts w:cstheme="minorHAnsi"/>
          <w:color w:val="000000" w:themeColor="text1"/>
        </w:rPr>
        <w:t>Student Advisory Committee Member for Graduate Programs in Bioscience (GPB) at UCLA</w:t>
      </w:r>
      <w:r w:rsidRPr="00B9592E">
        <w:rPr>
          <w:rFonts w:cstheme="minorHAnsi"/>
          <w:b/>
          <w:color w:val="000000" w:themeColor="text1"/>
        </w:rPr>
        <w:tab/>
        <w:t>2018-</w:t>
      </w:r>
      <w:r>
        <w:rPr>
          <w:rFonts w:cstheme="minorHAnsi"/>
          <w:b/>
          <w:color w:val="000000" w:themeColor="text1"/>
        </w:rPr>
        <w:t>2020</w:t>
      </w:r>
    </w:p>
    <w:p w14:paraId="594CBB6D" w14:textId="77777777" w:rsidR="000C3458" w:rsidRPr="00B9592E" w:rsidRDefault="000C3458" w:rsidP="000C3458">
      <w:pPr>
        <w:pStyle w:val="NormalBodyText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>Organizing Committee, UCLA QCBio Annual Career Panel and Networking Event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2017</w:t>
      </w:r>
    </w:p>
    <w:p w14:paraId="6FBF287A" w14:textId="77777777" w:rsidR="000C3458" w:rsidRPr="00B9592E" w:rsidRDefault="000C3458" w:rsidP="000C3458">
      <w:pPr>
        <w:pStyle w:val="NormalBodyText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>SACNAS Member at UCLA</w:t>
      </w:r>
      <w:r w:rsidRPr="00B9592E">
        <w:rPr>
          <w:rFonts w:cstheme="minorHAnsi"/>
          <w:b/>
          <w:color w:val="000000" w:themeColor="text1"/>
        </w:rPr>
        <w:tab/>
        <w:t>2015-2017</w:t>
      </w:r>
    </w:p>
    <w:p w14:paraId="1380BA7F" w14:textId="77777777" w:rsidR="000C3458" w:rsidRPr="00B9592E" w:rsidRDefault="000C3458" w:rsidP="000C3458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Member of the Association for Multi-Ethnic Bioscientists’ Advancement at UCLA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2015-</w:t>
      </w:r>
      <w:r>
        <w:rPr>
          <w:rFonts w:cstheme="minorHAnsi"/>
          <w:b/>
          <w:color w:val="000000" w:themeColor="text1"/>
        </w:rPr>
        <w:t>2020</w:t>
      </w:r>
    </w:p>
    <w:p w14:paraId="4C7F5C73" w14:textId="77777777" w:rsidR="000C3458" w:rsidRPr="00B9592E" w:rsidRDefault="000C3458" w:rsidP="000C3458">
      <w:pPr>
        <w:pStyle w:val="NormalBodyText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>Founder and Chair of the Association for Multi-Ethnic Bioscientists’ Advancement at UCLA</w:t>
      </w:r>
      <w:r w:rsidRPr="00B9592E">
        <w:rPr>
          <w:rFonts w:cstheme="minorHAnsi"/>
          <w:b/>
          <w:color w:val="000000" w:themeColor="text1"/>
        </w:rPr>
        <w:tab/>
        <w:t>2015-</w:t>
      </w:r>
      <w:r>
        <w:rPr>
          <w:rFonts w:cstheme="minorHAnsi"/>
          <w:b/>
          <w:color w:val="000000" w:themeColor="text1"/>
        </w:rPr>
        <w:t>2020</w:t>
      </w:r>
    </w:p>
    <w:p w14:paraId="4D0A781A" w14:textId="77777777" w:rsidR="000C3458" w:rsidRDefault="000C3458" w:rsidP="000C3458">
      <w:pPr>
        <w:pStyle w:val="NormalBodyText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>Primate Enrichment at Rio Grande Zoo in New Mexico</w:t>
      </w:r>
      <w:r w:rsidRPr="00B9592E">
        <w:rPr>
          <w:rFonts w:cstheme="minorHAnsi"/>
          <w:color w:val="000000" w:themeColor="text1"/>
        </w:rPr>
        <w:tab/>
      </w:r>
      <w:r w:rsidRPr="00B9592E">
        <w:rPr>
          <w:rFonts w:cstheme="minorHAnsi"/>
          <w:b/>
          <w:color w:val="000000" w:themeColor="text1"/>
        </w:rPr>
        <w:t>2010-2015</w:t>
      </w:r>
    </w:p>
    <w:p w14:paraId="36A591F1" w14:textId="5B428B35" w:rsidR="00214467" w:rsidRPr="00B9592E" w:rsidRDefault="000C3458" w:rsidP="000C3458">
      <w:pPr>
        <w:pStyle w:val="SectionHeading"/>
        <w:rPr>
          <w:rFonts w:cstheme="minorHAnsi"/>
        </w:rPr>
      </w:pPr>
      <w:r w:rsidRPr="00046815">
        <w:rPr>
          <w:rFonts w:cstheme="minorHAnsi"/>
          <w:bCs/>
        </w:rPr>
        <w:t>Invited reviewer for</w:t>
      </w:r>
      <w:r>
        <w:rPr>
          <w:rFonts w:cstheme="minorHAnsi"/>
          <w:bCs/>
        </w:rPr>
        <w:br/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 w:rsidRPr="00046815">
        <w:rPr>
          <w:rFonts w:cs="Calibri (Body)"/>
          <w:bCs/>
          <w:i/>
          <w:iCs/>
          <w:caps w:val="0"/>
        </w:rPr>
        <w:t xml:space="preserve">American Journal of Human Genetics, </w:t>
      </w:r>
      <w:r>
        <w:rPr>
          <w:rFonts w:cs="Calibri (Body)"/>
          <w:bCs/>
          <w:i/>
          <w:iCs/>
          <w:caps w:val="0"/>
        </w:rPr>
        <w:t>M</w:t>
      </w:r>
      <w:r w:rsidRPr="00046815">
        <w:rPr>
          <w:rFonts w:cs="Calibri (Body)"/>
          <w:bCs/>
          <w:i/>
          <w:iCs/>
          <w:caps w:val="0"/>
        </w:rPr>
        <w:t xml:space="preserve">olecular </w:t>
      </w:r>
      <w:r>
        <w:rPr>
          <w:rFonts w:cs="Calibri (Body)"/>
          <w:bCs/>
          <w:i/>
          <w:iCs/>
          <w:caps w:val="0"/>
        </w:rPr>
        <w:t>B</w:t>
      </w:r>
      <w:r w:rsidRPr="00046815">
        <w:rPr>
          <w:rFonts w:cs="Calibri (Body)"/>
          <w:bCs/>
          <w:i/>
          <w:iCs/>
          <w:caps w:val="0"/>
        </w:rPr>
        <w:t xml:space="preserve">iology and </w:t>
      </w:r>
      <w:r>
        <w:rPr>
          <w:rFonts w:cs="Calibri (Body)"/>
          <w:bCs/>
          <w:i/>
          <w:iCs/>
          <w:caps w:val="0"/>
        </w:rPr>
        <w:t>E</w:t>
      </w:r>
      <w:r w:rsidRPr="00046815">
        <w:rPr>
          <w:rFonts w:cs="Calibri (Body)"/>
          <w:bCs/>
          <w:i/>
          <w:iCs/>
          <w:caps w:val="0"/>
        </w:rPr>
        <w:t xml:space="preserve">volution, </w:t>
      </w:r>
      <w:r>
        <w:rPr>
          <w:rFonts w:cs="Calibri (Body)"/>
          <w:bCs/>
          <w:i/>
          <w:iCs/>
          <w:caps w:val="0"/>
        </w:rPr>
        <w:t>PL</w:t>
      </w:r>
      <w:r w:rsidRPr="00046815">
        <w:rPr>
          <w:rFonts w:cs="Calibri (Body)"/>
          <w:bCs/>
          <w:i/>
          <w:iCs/>
          <w:caps w:val="0"/>
        </w:rPr>
        <w:t xml:space="preserve">oS </w:t>
      </w:r>
      <w:r>
        <w:rPr>
          <w:rFonts w:cs="Calibri (Body)"/>
          <w:bCs/>
          <w:i/>
          <w:iCs/>
          <w:caps w:val="0"/>
        </w:rPr>
        <w:t>G</w:t>
      </w:r>
      <w:r w:rsidRPr="00046815">
        <w:rPr>
          <w:rFonts w:cs="Calibri (Body)"/>
          <w:bCs/>
          <w:i/>
          <w:iCs/>
          <w:caps w:val="0"/>
        </w:rPr>
        <w:t xml:space="preserve">enetics, </w:t>
      </w:r>
      <w:r>
        <w:rPr>
          <w:rFonts w:cs="Calibri (Body)"/>
          <w:bCs/>
          <w:i/>
          <w:iCs/>
          <w:caps w:val="0"/>
        </w:rPr>
        <w:t>F</w:t>
      </w:r>
      <w:r w:rsidRPr="00046815">
        <w:rPr>
          <w:rFonts w:cs="Calibri (Body)"/>
          <w:bCs/>
          <w:i/>
          <w:iCs/>
          <w:caps w:val="0"/>
        </w:rPr>
        <w:t xml:space="preserve">rontiers in </w:t>
      </w:r>
      <w:r>
        <w:rPr>
          <w:rFonts w:cs="Calibri (Body)"/>
          <w:bCs/>
          <w:i/>
          <w:iCs/>
          <w:caps w:val="0"/>
        </w:rPr>
        <w:t>G</w:t>
      </w:r>
      <w:r w:rsidRPr="00046815">
        <w:rPr>
          <w:rFonts w:cs="Calibri (Body)"/>
          <w:bCs/>
          <w:i/>
          <w:iCs/>
          <w:caps w:val="0"/>
        </w:rPr>
        <w:t xml:space="preserve">enetics, </w:t>
      </w:r>
      <w:r>
        <w:rPr>
          <w:rFonts w:cs="Calibri (Body)"/>
          <w:bCs/>
          <w:i/>
          <w:iCs/>
          <w:caps w:val="0"/>
        </w:rPr>
        <w:t>E</w:t>
      </w:r>
      <w:r w:rsidRPr="00046815">
        <w:rPr>
          <w:rFonts w:cs="Calibri (Body)"/>
          <w:bCs/>
          <w:i/>
          <w:iCs/>
          <w:caps w:val="0"/>
        </w:rPr>
        <w:t xml:space="preserve">volutionary </w:t>
      </w:r>
      <w:r>
        <w:rPr>
          <w:rFonts w:cs="Calibri (Body)"/>
          <w:bCs/>
          <w:i/>
          <w:iCs/>
          <w:caps w:val="0"/>
        </w:rPr>
        <w:t>A</w:t>
      </w:r>
      <w:r w:rsidRPr="00046815">
        <w:rPr>
          <w:rFonts w:cs="Calibri (Body)"/>
          <w:bCs/>
          <w:i/>
          <w:iCs/>
          <w:caps w:val="0"/>
        </w:rPr>
        <w:t>pplications</w:t>
      </w:r>
      <w:r>
        <w:rPr>
          <w:rFonts w:cstheme="minorHAnsi"/>
          <w:b/>
        </w:rPr>
        <w:br/>
      </w:r>
      <w:r>
        <w:rPr>
          <w:rFonts w:cstheme="minorHAnsi"/>
        </w:rPr>
        <w:br/>
      </w:r>
      <w:r w:rsidR="00214467">
        <w:rPr>
          <w:rFonts w:cstheme="minorHAnsi"/>
        </w:rPr>
        <w:t>Invited</w:t>
      </w:r>
      <w:r w:rsidR="00214467">
        <w:rPr>
          <w:rFonts w:cstheme="minorHAnsi"/>
        </w:rPr>
        <w:t xml:space="preserve"> </w:t>
      </w:r>
      <w:r w:rsidR="004B62C4">
        <w:rPr>
          <w:rFonts w:cstheme="minorHAnsi"/>
        </w:rPr>
        <w:t>Presentations</w:t>
      </w:r>
      <w:r w:rsidR="00D21D9A">
        <w:rPr>
          <w:rFonts w:cstheme="minorHAnsi"/>
        </w:rPr>
        <w:t xml:space="preserve"> </w:t>
      </w:r>
      <w:r w:rsidR="007D09F2">
        <w:rPr>
          <w:rFonts w:cstheme="minorHAnsi"/>
        </w:rPr>
        <w:br/>
      </w:r>
    </w:p>
    <w:p w14:paraId="08DC8D64" w14:textId="13415071" w:rsidR="00214467" w:rsidRPr="00B9592E" w:rsidRDefault="00D21D9A" w:rsidP="00214467">
      <w:pPr>
        <w:pStyle w:val="NormalBodyTex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Seminar for the </w:t>
      </w:r>
      <w:r w:rsidR="002637F5" w:rsidRPr="002637F5">
        <w:rPr>
          <w:rFonts w:cstheme="minorHAnsi"/>
          <w:color w:val="000000" w:themeColor="text1"/>
        </w:rPr>
        <w:t>Molecular Biology Interdepartmental Doctoral Program</w:t>
      </w:r>
      <w:r w:rsidR="00214467">
        <w:rPr>
          <w:rFonts w:cstheme="minorHAnsi"/>
          <w:color w:val="000000" w:themeColor="text1"/>
        </w:rPr>
        <w:t xml:space="preserve">, </w:t>
      </w:r>
      <w:r w:rsidR="002637F5">
        <w:rPr>
          <w:rFonts w:cstheme="minorHAnsi"/>
          <w:color w:val="000000" w:themeColor="text1"/>
        </w:rPr>
        <w:t>U</w:t>
      </w:r>
      <w:r w:rsidR="00B747E1">
        <w:rPr>
          <w:rFonts w:cstheme="minorHAnsi"/>
          <w:color w:val="000000" w:themeColor="text1"/>
        </w:rPr>
        <w:t>C</w:t>
      </w:r>
      <w:r w:rsidR="002637F5">
        <w:rPr>
          <w:rFonts w:cstheme="minorHAnsi"/>
          <w:color w:val="000000" w:themeColor="text1"/>
        </w:rPr>
        <w:t xml:space="preserve">LA, Los Angeles, </w:t>
      </w:r>
      <w:r>
        <w:rPr>
          <w:rFonts w:cstheme="minorHAnsi"/>
          <w:color w:val="000000" w:themeColor="text1"/>
        </w:rPr>
        <w:t>CA</w:t>
      </w:r>
      <w:r w:rsidR="00214467" w:rsidRPr="00B9592E">
        <w:rPr>
          <w:rFonts w:cstheme="minorHAnsi"/>
          <w:b/>
          <w:color w:val="000000" w:themeColor="text1"/>
        </w:rPr>
        <w:tab/>
      </w:r>
      <w:r w:rsidR="00214467">
        <w:rPr>
          <w:rFonts w:cstheme="minorHAnsi"/>
          <w:b/>
          <w:color w:val="000000" w:themeColor="text1"/>
        </w:rPr>
        <w:t>2022</w:t>
      </w:r>
    </w:p>
    <w:p w14:paraId="1028E9B5" w14:textId="4F8E3431" w:rsidR="00214467" w:rsidRPr="00B9592E" w:rsidRDefault="00D21D9A" w:rsidP="00214467">
      <w:pPr>
        <w:pStyle w:val="NormalBodyText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Seminar for </w:t>
      </w:r>
      <w:r w:rsidR="002637F5" w:rsidRPr="002637F5">
        <w:rPr>
          <w:rFonts w:cstheme="minorHAnsi"/>
          <w:color w:val="000000" w:themeColor="text1"/>
        </w:rPr>
        <w:t>The Center for Theoretical and Evolutionary Genetics</w:t>
      </w:r>
      <w:r w:rsidR="00214467">
        <w:rPr>
          <w:rFonts w:cstheme="minorHAnsi"/>
          <w:color w:val="000000" w:themeColor="text1"/>
        </w:rPr>
        <w:t xml:space="preserve">, </w:t>
      </w:r>
      <w:r w:rsidR="002637F5" w:rsidRPr="002637F5">
        <w:rPr>
          <w:rFonts w:cstheme="minorHAnsi"/>
          <w:color w:val="000000" w:themeColor="text1"/>
        </w:rPr>
        <w:t>UC Berkeley</w:t>
      </w:r>
      <w:r w:rsidR="002637F5">
        <w:rPr>
          <w:rFonts w:cstheme="minorHAnsi"/>
          <w:color w:val="000000" w:themeColor="text1"/>
        </w:rPr>
        <w:t xml:space="preserve">, </w:t>
      </w:r>
      <w:r w:rsidR="002637F5" w:rsidRPr="002637F5">
        <w:rPr>
          <w:rFonts w:cstheme="minorHAnsi"/>
          <w:color w:val="000000" w:themeColor="text1"/>
        </w:rPr>
        <w:t>Berkeley</w:t>
      </w:r>
      <w:r w:rsidR="002637F5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CA (</w:t>
      </w:r>
      <w:r w:rsidRPr="00D21D9A">
        <w:rPr>
          <w:rFonts w:cstheme="minorHAnsi"/>
          <w:i/>
          <w:iCs/>
          <w:color w:val="000000" w:themeColor="text1"/>
        </w:rPr>
        <w:t>virtual</w:t>
      </w:r>
      <w:r>
        <w:rPr>
          <w:rFonts w:cstheme="minorHAnsi"/>
          <w:color w:val="000000" w:themeColor="text1"/>
        </w:rPr>
        <w:t>)</w:t>
      </w:r>
      <w:r w:rsidR="00214467" w:rsidRPr="00B9592E">
        <w:rPr>
          <w:rFonts w:cstheme="minorHAnsi"/>
          <w:color w:val="000000" w:themeColor="text1"/>
        </w:rPr>
        <w:tab/>
      </w:r>
      <w:r w:rsidR="00214467">
        <w:rPr>
          <w:rFonts w:cstheme="minorHAnsi"/>
          <w:b/>
          <w:color w:val="000000" w:themeColor="text1"/>
        </w:rPr>
        <w:t>2022</w:t>
      </w:r>
    </w:p>
    <w:p w14:paraId="4A804A0C" w14:textId="2A32D238" w:rsidR="00214467" w:rsidRPr="00E01A73" w:rsidRDefault="00D21D9A" w:rsidP="00E01A73">
      <w:pPr>
        <w:pStyle w:val="NormalBodyTex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Seminar for </w:t>
      </w:r>
      <w:r>
        <w:rPr>
          <w:rFonts w:cstheme="minorHAnsi"/>
          <w:color w:val="000000" w:themeColor="text1"/>
        </w:rPr>
        <w:t>the D</w:t>
      </w:r>
      <w:r w:rsidR="002637F5">
        <w:rPr>
          <w:rFonts w:cstheme="minorHAnsi"/>
          <w:color w:val="000000" w:themeColor="text1"/>
        </w:rPr>
        <w:t xml:space="preserve">epartment of Ecology and Evolutionary Biology, </w:t>
      </w:r>
      <w:r>
        <w:rPr>
          <w:rFonts w:cstheme="minorHAnsi"/>
          <w:color w:val="000000" w:themeColor="text1"/>
        </w:rPr>
        <w:t xml:space="preserve">U </w:t>
      </w:r>
      <w:r w:rsidR="002637F5">
        <w:rPr>
          <w:rFonts w:cstheme="minorHAnsi"/>
          <w:color w:val="000000" w:themeColor="text1"/>
        </w:rPr>
        <w:t xml:space="preserve">of A, Tucson, </w:t>
      </w:r>
      <w:r>
        <w:rPr>
          <w:rFonts w:cstheme="minorHAnsi"/>
          <w:color w:val="000000" w:themeColor="text1"/>
        </w:rPr>
        <w:t xml:space="preserve">AZ </w:t>
      </w:r>
      <w:r w:rsidR="00214467" w:rsidRPr="00B9592E">
        <w:rPr>
          <w:rFonts w:cstheme="minorHAnsi"/>
          <w:color w:val="000000" w:themeColor="text1"/>
        </w:rPr>
        <w:tab/>
      </w:r>
      <w:r w:rsidR="00214467" w:rsidRPr="00B9592E">
        <w:rPr>
          <w:rFonts w:cstheme="minorHAnsi"/>
          <w:b/>
          <w:color w:val="000000" w:themeColor="text1"/>
        </w:rPr>
        <w:t>20</w:t>
      </w:r>
      <w:r w:rsidR="002637F5">
        <w:rPr>
          <w:rFonts w:cstheme="minorHAnsi"/>
          <w:b/>
          <w:color w:val="000000" w:themeColor="text1"/>
        </w:rPr>
        <w:t>2</w:t>
      </w:r>
      <w:r w:rsidR="00214467">
        <w:rPr>
          <w:rFonts w:cstheme="minorHAnsi"/>
          <w:b/>
          <w:color w:val="000000" w:themeColor="text1"/>
        </w:rPr>
        <w:t>2</w:t>
      </w:r>
      <w:r w:rsidR="002637F5">
        <w:rPr>
          <w:rFonts w:cstheme="minorHAnsi"/>
          <w:b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Seminar for the </w:t>
      </w:r>
      <w:r>
        <w:rPr>
          <w:rFonts w:cstheme="minorHAnsi"/>
          <w:color w:val="000000" w:themeColor="text1"/>
        </w:rPr>
        <w:t>D</w:t>
      </w:r>
      <w:r w:rsidR="002637F5">
        <w:rPr>
          <w:rFonts w:cstheme="minorHAnsi"/>
          <w:color w:val="000000" w:themeColor="text1"/>
        </w:rPr>
        <w:t xml:space="preserve">epartment of Ecology and Evolutionary Biology, </w:t>
      </w:r>
      <w:r>
        <w:rPr>
          <w:rFonts w:cstheme="minorHAnsi"/>
          <w:color w:val="000000" w:themeColor="text1"/>
        </w:rPr>
        <w:t>MSU</w:t>
      </w:r>
      <w:r w:rsidR="002637F5">
        <w:rPr>
          <w:rFonts w:cstheme="minorHAnsi"/>
          <w:color w:val="000000" w:themeColor="text1"/>
        </w:rPr>
        <w:t xml:space="preserve">, </w:t>
      </w:r>
      <w:r w:rsidR="00B747E1">
        <w:rPr>
          <w:rFonts w:cstheme="minorHAnsi"/>
          <w:color w:val="000000" w:themeColor="text1"/>
        </w:rPr>
        <w:t>Lansing</w:t>
      </w:r>
      <w:r w:rsidR="002637F5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MI </w:t>
      </w:r>
      <w:r>
        <w:rPr>
          <w:rFonts w:cstheme="minorHAnsi"/>
          <w:color w:val="000000" w:themeColor="text1"/>
        </w:rPr>
        <w:t>(</w:t>
      </w:r>
      <w:r w:rsidRPr="00D21D9A">
        <w:rPr>
          <w:rFonts w:cstheme="minorHAnsi"/>
          <w:i/>
          <w:iCs/>
          <w:color w:val="000000" w:themeColor="text1"/>
        </w:rPr>
        <w:t>virtual</w:t>
      </w:r>
      <w:r>
        <w:rPr>
          <w:rFonts w:cstheme="minorHAnsi"/>
          <w:color w:val="000000" w:themeColor="text1"/>
        </w:rPr>
        <w:t>)</w:t>
      </w:r>
      <w:r w:rsidR="002637F5" w:rsidRPr="00B9592E">
        <w:rPr>
          <w:rFonts w:cstheme="minorHAnsi"/>
          <w:color w:val="000000" w:themeColor="text1"/>
        </w:rPr>
        <w:tab/>
      </w:r>
      <w:r w:rsidR="002637F5" w:rsidRPr="00B9592E">
        <w:rPr>
          <w:rFonts w:cstheme="minorHAnsi"/>
          <w:b/>
          <w:color w:val="000000" w:themeColor="text1"/>
        </w:rPr>
        <w:t>20</w:t>
      </w:r>
      <w:r w:rsidR="002637F5">
        <w:rPr>
          <w:rFonts w:cstheme="minorHAnsi"/>
          <w:b/>
          <w:color w:val="000000" w:themeColor="text1"/>
        </w:rPr>
        <w:t>22</w:t>
      </w:r>
      <w:r w:rsidR="002637F5">
        <w:rPr>
          <w:rFonts w:cstheme="minorHAnsi"/>
          <w:b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Seminar for the </w:t>
      </w:r>
      <w:r>
        <w:rPr>
          <w:rFonts w:cstheme="minorHAnsi"/>
          <w:color w:val="000000" w:themeColor="text1"/>
        </w:rPr>
        <w:t>D</w:t>
      </w:r>
      <w:r w:rsidR="002637F5">
        <w:rPr>
          <w:rFonts w:cstheme="minorHAnsi"/>
          <w:color w:val="000000" w:themeColor="text1"/>
        </w:rPr>
        <w:t xml:space="preserve">epartment of Biology, </w:t>
      </w:r>
      <w:r>
        <w:rPr>
          <w:rFonts w:cstheme="minorHAnsi"/>
          <w:color w:val="000000" w:themeColor="text1"/>
        </w:rPr>
        <w:t>SDSU</w:t>
      </w:r>
      <w:r w:rsidR="002637F5">
        <w:rPr>
          <w:rFonts w:cstheme="minorHAnsi"/>
          <w:color w:val="000000" w:themeColor="text1"/>
        </w:rPr>
        <w:t xml:space="preserve">, </w:t>
      </w:r>
      <w:r w:rsidR="002637F5">
        <w:rPr>
          <w:rFonts w:cstheme="minorHAnsi"/>
          <w:color w:val="000000" w:themeColor="text1"/>
        </w:rPr>
        <w:t>San Diego</w:t>
      </w:r>
      <w:r w:rsidR="002637F5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CA</w:t>
      </w:r>
      <w:r w:rsidR="002637F5" w:rsidRPr="00B9592E">
        <w:rPr>
          <w:rFonts w:cstheme="minorHAnsi"/>
          <w:color w:val="000000" w:themeColor="text1"/>
        </w:rPr>
        <w:tab/>
      </w:r>
      <w:r w:rsidR="002637F5" w:rsidRPr="00B9592E">
        <w:rPr>
          <w:rFonts w:cstheme="minorHAnsi"/>
          <w:b/>
          <w:color w:val="000000" w:themeColor="text1"/>
        </w:rPr>
        <w:t>20</w:t>
      </w:r>
      <w:r w:rsidR="002637F5">
        <w:rPr>
          <w:rFonts w:cstheme="minorHAnsi"/>
          <w:b/>
          <w:color w:val="000000" w:themeColor="text1"/>
        </w:rPr>
        <w:t>22</w:t>
      </w:r>
      <w:r w:rsidR="00B747E1">
        <w:rPr>
          <w:rFonts w:cstheme="minorHAnsi"/>
          <w:b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Seminar for </w:t>
      </w:r>
      <w:r w:rsidR="00B747E1">
        <w:rPr>
          <w:rFonts w:cstheme="minorHAnsi"/>
          <w:color w:val="000000" w:themeColor="text1"/>
        </w:rPr>
        <w:t xml:space="preserve">Department of Biology, </w:t>
      </w:r>
      <w:r>
        <w:rPr>
          <w:rFonts w:cstheme="minorHAnsi"/>
          <w:color w:val="000000" w:themeColor="text1"/>
        </w:rPr>
        <w:t>PSU</w:t>
      </w:r>
      <w:r w:rsidR="00B747E1">
        <w:rPr>
          <w:rFonts w:cstheme="minorHAnsi"/>
          <w:color w:val="000000" w:themeColor="text1"/>
        </w:rPr>
        <w:t xml:space="preserve">, </w:t>
      </w:r>
      <w:r w:rsidR="00B747E1">
        <w:rPr>
          <w:rFonts w:cstheme="minorHAnsi"/>
          <w:color w:val="000000" w:themeColor="text1"/>
        </w:rPr>
        <w:t>State College</w:t>
      </w:r>
      <w:r w:rsidR="00B747E1">
        <w:rPr>
          <w:rFonts w:cstheme="minorHAnsi"/>
          <w:color w:val="000000" w:themeColor="text1"/>
        </w:rPr>
        <w:t xml:space="preserve">, </w:t>
      </w:r>
      <w:r w:rsidR="00E01A73">
        <w:rPr>
          <w:rFonts w:cstheme="minorHAnsi"/>
          <w:color w:val="000000" w:themeColor="text1"/>
        </w:rPr>
        <w:t>PA</w:t>
      </w:r>
      <w:r w:rsidR="00B747E1" w:rsidRPr="00B9592E">
        <w:rPr>
          <w:rFonts w:cstheme="minorHAnsi"/>
          <w:color w:val="000000" w:themeColor="text1"/>
        </w:rPr>
        <w:tab/>
      </w:r>
      <w:r w:rsidR="00B747E1" w:rsidRPr="00B9592E">
        <w:rPr>
          <w:rFonts w:cstheme="minorHAnsi"/>
          <w:b/>
          <w:color w:val="000000" w:themeColor="text1"/>
        </w:rPr>
        <w:t>20</w:t>
      </w:r>
      <w:r w:rsidR="00B747E1">
        <w:rPr>
          <w:rFonts w:cstheme="minorHAnsi"/>
          <w:b/>
          <w:color w:val="000000" w:themeColor="text1"/>
        </w:rPr>
        <w:t>2</w:t>
      </w:r>
      <w:r w:rsidR="00B747E1">
        <w:rPr>
          <w:rFonts w:cstheme="minorHAnsi"/>
          <w:b/>
          <w:color w:val="000000" w:themeColor="text1"/>
        </w:rPr>
        <w:t>1</w:t>
      </w:r>
      <w:r w:rsidR="00B747E1">
        <w:rPr>
          <w:rFonts w:cstheme="minorHAnsi"/>
          <w:b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Seminar for </w:t>
      </w:r>
      <w:r>
        <w:rPr>
          <w:rFonts w:cstheme="minorHAnsi"/>
          <w:color w:val="000000" w:themeColor="text1"/>
        </w:rPr>
        <w:t>the D</w:t>
      </w:r>
      <w:r w:rsidR="00B747E1">
        <w:rPr>
          <w:rFonts w:cstheme="minorHAnsi"/>
          <w:color w:val="000000" w:themeColor="text1"/>
        </w:rPr>
        <w:t xml:space="preserve">epartment of </w:t>
      </w:r>
      <w:r w:rsidR="00B747E1">
        <w:rPr>
          <w:rFonts w:cstheme="minorHAnsi"/>
          <w:color w:val="000000" w:themeColor="text1"/>
        </w:rPr>
        <w:t>Genetics</w:t>
      </w:r>
      <w:r w:rsidR="00B747E1">
        <w:rPr>
          <w:rFonts w:cstheme="minorHAnsi"/>
          <w:color w:val="000000" w:themeColor="text1"/>
        </w:rPr>
        <w:t xml:space="preserve">, </w:t>
      </w:r>
      <w:r w:rsidR="00E01A73">
        <w:rPr>
          <w:rFonts w:cstheme="minorHAnsi"/>
          <w:color w:val="000000" w:themeColor="text1"/>
        </w:rPr>
        <w:t>UGA</w:t>
      </w:r>
      <w:r w:rsidR="00B747E1">
        <w:rPr>
          <w:rFonts w:cstheme="minorHAnsi"/>
          <w:color w:val="000000" w:themeColor="text1"/>
        </w:rPr>
        <w:t xml:space="preserve">, </w:t>
      </w:r>
      <w:r w:rsidR="00B747E1">
        <w:rPr>
          <w:rFonts w:cstheme="minorHAnsi"/>
          <w:color w:val="000000" w:themeColor="text1"/>
        </w:rPr>
        <w:t>Athens</w:t>
      </w:r>
      <w:r w:rsidR="00B747E1">
        <w:rPr>
          <w:rFonts w:cstheme="minorHAnsi"/>
          <w:color w:val="000000" w:themeColor="text1"/>
        </w:rPr>
        <w:t xml:space="preserve">, </w:t>
      </w:r>
      <w:r w:rsidR="00E01A73">
        <w:rPr>
          <w:rFonts w:cstheme="minorHAnsi"/>
          <w:color w:val="000000" w:themeColor="text1"/>
        </w:rPr>
        <w:t>GA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</w:t>
      </w:r>
      <w:r w:rsidRPr="00D21D9A">
        <w:rPr>
          <w:rFonts w:cstheme="minorHAnsi"/>
          <w:i/>
          <w:iCs/>
          <w:color w:val="000000" w:themeColor="text1"/>
        </w:rPr>
        <w:t>virtual</w:t>
      </w:r>
      <w:r>
        <w:rPr>
          <w:rFonts w:cstheme="minorHAnsi"/>
          <w:color w:val="000000" w:themeColor="text1"/>
        </w:rPr>
        <w:t>)</w:t>
      </w:r>
      <w:r w:rsidR="00B747E1" w:rsidRPr="00B9592E">
        <w:rPr>
          <w:rFonts w:cstheme="minorHAnsi"/>
          <w:color w:val="000000" w:themeColor="text1"/>
        </w:rPr>
        <w:tab/>
      </w:r>
      <w:r w:rsidR="00B747E1" w:rsidRPr="00B9592E">
        <w:rPr>
          <w:rFonts w:cstheme="minorHAnsi"/>
          <w:b/>
          <w:color w:val="000000" w:themeColor="text1"/>
        </w:rPr>
        <w:t>20</w:t>
      </w:r>
      <w:r w:rsidR="00B747E1">
        <w:rPr>
          <w:rFonts w:cstheme="minorHAnsi"/>
          <w:b/>
          <w:color w:val="000000" w:themeColor="text1"/>
        </w:rPr>
        <w:t>21</w:t>
      </w:r>
      <w:r w:rsidR="00B747E1">
        <w:rPr>
          <w:rFonts w:cstheme="minorHAnsi"/>
          <w:b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Seminar for the </w:t>
      </w:r>
      <w:r w:rsidR="00B747E1">
        <w:rPr>
          <w:rFonts w:cstheme="minorHAnsi"/>
          <w:color w:val="000000" w:themeColor="text1"/>
        </w:rPr>
        <w:t xml:space="preserve">Department of Quantitative </w:t>
      </w:r>
      <w:r w:rsidR="00B747E1">
        <w:rPr>
          <w:rFonts w:cstheme="minorHAnsi"/>
          <w:color w:val="000000" w:themeColor="text1"/>
        </w:rPr>
        <w:t xml:space="preserve">and Computational </w:t>
      </w:r>
      <w:r w:rsidR="00B747E1">
        <w:rPr>
          <w:rFonts w:cstheme="minorHAnsi"/>
          <w:color w:val="000000" w:themeColor="text1"/>
        </w:rPr>
        <w:t xml:space="preserve">Biology, </w:t>
      </w:r>
      <w:r w:rsidR="00B747E1">
        <w:rPr>
          <w:rFonts w:cstheme="minorHAnsi"/>
          <w:color w:val="000000" w:themeColor="text1"/>
        </w:rPr>
        <w:t>USC</w:t>
      </w:r>
      <w:r w:rsidR="00B747E1">
        <w:rPr>
          <w:rFonts w:cstheme="minorHAnsi"/>
          <w:color w:val="000000" w:themeColor="text1"/>
        </w:rPr>
        <w:t xml:space="preserve">, Los Angeles, </w:t>
      </w:r>
      <w:r w:rsidR="00E01A73">
        <w:rPr>
          <w:rFonts w:cstheme="minorHAnsi"/>
          <w:color w:val="000000" w:themeColor="text1"/>
        </w:rPr>
        <w:t>CA</w:t>
      </w:r>
      <w:r w:rsidR="00B747E1" w:rsidRPr="00B9592E">
        <w:rPr>
          <w:rFonts w:cstheme="minorHAnsi"/>
          <w:color w:val="000000" w:themeColor="text1"/>
        </w:rPr>
        <w:tab/>
      </w:r>
      <w:r w:rsidR="00B747E1" w:rsidRPr="00B9592E">
        <w:rPr>
          <w:rFonts w:cstheme="minorHAnsi"/>
          <w:b/>
          <w:color w:val="000000" w:themeColor="text1"/>
        </w:rPr>
        <w:t>20</w:t>
      </w:r>
      <w:r w:rsidR="00B747E1">
        <w:rPr>
          <w:rFonts w:cstheme="minorHAnsi"/>
          <w:b/>
          <w:color w:val="000000" w:themeColor="text1"/>
        </w:rPr>
        <w:t>21</w:t>
      </w:r>
      <w:r w:rsidR="00E01A73">
        <w:rPr>
          <w:rFonts w:cstheme="minorHAnsi"/>
          <w:b/>
          <w:color w:val="000000" w:themeColor="text1"/>
        </w:rPr>
        <w:br/>
      </w:r>
      <w:r w:rsidR="00E01A73">
        <w:rPr>
          <w:rFonts w:cstheme="minorHAnsi"/>
          <w:color w:val="000000" w:themeColor="text1"/>
        </w:rPr>
        <w:t xml:space="preserve">Seminar for the </w:t>
      </w:r>
      <w:r w:rsidR="00E01A73" w:rsidRPr="002637F5">
        <w:rPr>
          <w:rFonts w:cstheme="minorHAnsi"/>
          <w:color w:val="000000" w:themeColor="text1"/>
        </w:rPr>
        <w:t>Molecular Biology Interdepartmental Doctoral Program</w:t>
      </w:r>
      <w:r w:rsidR="00E01A73">
        <w:rPr>
          <w:rFonts w:cstheme="minorHAnsi"/>
          <w:color w:val="000000" w:themeColor="text1"/>
        </w:rPr>
        <w:t>, UCLA, Los Angeles, CA</w:t>
      </w:r>
      <w:r w:rsidR="00E01A73" w:rsidRPr="00B9592E">
        <w:rPr>
          <w:rFonts w:cstheme="minorHAnsi"/>
          <w:b/>
          <w:color w:val="000000" w:themeColor="text1"/>
        </w:rPr>
        <w:tab/>
      </w:r>
      <w:r w:rsidR="00E01A73">
        <w:rPr>
          <w:rFonts w:cstheme="minorHAnsi"/>
          <w:b/>
          <w:color w:val="000000" w:themeColor="text1"/>
        </w:rPr>
        <w:t>202</w:t>
      </w:r>
      <w:r w:rsidR="00E01A73">
        <w:rPr>
          <w:rFonts w:cstheme="minorHAnsi"/>
          <w:b/>
          <w:color w:val="000000" w:themeColor="text1"/>
        </w:rPr>
        <w:t>1</w:t>
      </w:r>
      <w:r w:rsidR="00B747E1">
        <w:rPr>
          <w:rFonts w:cstheme="minorHAnsi"/>
          <w:b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Seminar for the </w:t>
      </w:r>
      <w:r w:rsidR="00B747E1">
        <w:rPr>
          <w:rFonts w:cstheme="minorHAnsi"/>
          <w:color w:val="000000" w:themeColor="text1"/>
        </w:rPr>
        <w:t xml:space="preserve">Department of </w:t>
      </w:r>
      <w:r w:rsidR="00B747E1">
        <w:rPr>
          <w:rFonts w:cstheme="minorHAnsi"/>
          <w:color w:val="000000" w:themeColor="text1"/>
        </w:rPr>
        <w:t>Biology</w:t>
      </w:r>
      <w:r>
        <w:rPr>
          <w:rFonts w:cstheme="minorHAnsi"/>
          <w:color w:val="000000" w:themeColor="text1"/>
        </w:rPr>
        <w:t xml:space="preserve"> </w:t>
      </w:r>
      <w:r w:rsidR="00E01A73">
        <w:rPr>
          <w:rFonts w:cstheme="minorHAnsi"/>
          <w:color w:val="000000" w:themeColor="text1"/>
        </w:rPr>
        <w:t>Colloquium</w:t>
      </w:r>
      <w:r w:rsidR="00B747E1">
        <w:rPr>
          <w:rFonts w:cstheme="minorHAnsi"/>
          <w:color w:val="000000" w:themeColor="text1"/>
        </w:rPr>
        <w:t xml:space="preserve">, </w:t>
      </w:r>
      <w:r w:rsidR="00B747E1">
        <w:rPr>
          <w:rFonts w:cstheme="minorHAnsi"/>
          <w:color w:val="000000" w:themeColor="text1"/>
        </w:rPr>
        <w:t>CSU Dominguez Hills</w:t>
      </w:r>
      <w:r w:rsidR="00B747E1">
        <w:rPr>
          <w:rFonts w:cstheme="minorHAnsi"/>
          <w:color w:val="000000" w:themeColor="text1"/>
        </w:rPr>
        <w:t xml:space="preserve">, </w:t>
      </w:r>
      <w:r w:rsidR="00E01A73">
        <w:rPr>
          <w:rFonts w:cstheme="minorHAnsi"/>
          <w:color w:val="000000" w:themeColor="text1"/>
        </w:rPr>
        <w:t>Carson</w:t>
      </w:r>
      <w:r w:rsidR="00B747E1">
        <w:rPr>
          <w:rFonts w:cstheme="minorHAnsi"/>
          <w:color w:val="000000" w:themeColor="text1"/>
        </w:rPr>
        <w:t xml:space="preserve">, </w:t>
      </w:r>
      <w:r w:rsidR="00E01A73">
        <w:rPr>
          <w:rFonts w:cstheme="minorHAnsi"/>
          <w:color w:val="000000" w:themeColor="text1"/>
        </w:rPr>
        <w:t>CA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</w:t>
      </w:r>
      <w:r w:rsidRPr="00D21D9A">
        <w:rPr>
          <w:rFonts w:cstheme="minorHAnsi"/>
          <w:i/>
          <w:iCs/>
          <w:color w:val="000000" w:themeColor="text1"/>
        </w:rPr>
        <w:t>virtual</w:t>
      </w:r>
      <w:r>
        <w:rPr>
          <w:rFonts w:cstheme="minorHAnsi"/>
          <w:color w:val="000000" w:themeColor="text1"/>
        </w:rPr>
        <w:t>)</w:t>
      </w:r>
      <w:r w:rsidR="00B747E1" w:rsidRPr="00B9592E">
        <w:rPr>
          <w:rFonts w:cstheme="minorHAnsi"/>
          <w:color w:val="000000" w:themeColor="text1"/>
        </w:rPr>
        <w:tab/>
      </w:r>
      <w:r w:rsidR="00B747E1" w:rsidRPr="00B9592E">
        <w:rPr>
          <w:rFonts w:cstheme="minorHAnsi"/>
          <w:b/>
          <w:color w:val="000000" w:themeColor="text1"/>
        </w:rPr>
        <w:t>20</w:t>
      </w:r>
      <w:r w:rsidR="00B747E1">
        <w:rPr>
          <w:rFonts w:cstheme="minorHAnsi"/>
          <w:b/>
          <w:color w:val="000000" w:themeColor="text1"/>
        </w:rPr>
        <w:t>21</w:t>
      </w:r>
    </w:p>
    <w:p w14:paraId="383B0F19" w14:textId="48B271E1" w:rsidR="00DB0775" w:rsidRPr="00B9592E" w:rsidRDefault="00DB0775" w:rsidP="00DB0775">
      <w:pPr>
        <w:pStyle w:val="SectionHeading"/>
        <w:rPr>
          <w:rFonts w:cstheme="minorHAnsi"/>
        </w:rPr>
      </w:pPr>
      <w:r w:rsidRPr="00B9592E">
        <w:rPr>
          <w:rFonts w:cstheme="minorHAnsi"/>
        </w:rPr>
        <w:t>Conference Presentations</w:t>
      </w:r>
    </w:p>
    <w:p w14:paraId="12488FC3" w14:textId="1AC121EA" w:rsidR="00C23725" w:rsidRPr="00B9592E" w:rsidRDefault="00C23725" w:rsidP="00C23725">
      <w:pPr>
        <w:pStyle w:val="Location"/>
        <w:rPr>
          <w:rFonts w:cstheme="minorHAnsi"/>
          <w:color w:val="000000" w:themeColor="text1"/>
        </w:rPr>
      </w:pPr>
      <w:r w:rsidRPr="00B9592E">
        <w:rPr>
          <w:rFonts w:cstheme="minorHAnsi"/>
          <w:b/>
          <w:color w:val="000000" w:themeColor="text1"/>
        </w:rPr>
        <w:t>Mooney JA</w:t>
      </w:r>
      <w:r w:rsidR="00372F73" w:rsidRPr="00B9592E">
        <w:rPr>
          <w:rFonts w:cstheme="minorHAnsi"/>
          <w:b/>
          <w:color w:val="000000" w:themeColor="text1"/>
        </w:rPr>
        <w:t>*</w:t>
      </w:r>
      <w:r w:rsidRPr="00B9592E">
        <w:rPr>
          <w:rFonts w:cstheme="minorHAnsi"/>
          <w:color w:val="000000" w:themeColor="text1"/>
        </w:rPr>
        <w:t>, Huber CD, Service S, Sul JH, Marsden CD, Zhang Z, et al. Understanding the hidden complexity of Latin American population isolates.</w:t>
      </w:r>
    </w:p>
    <w:p w14:paraId="1F222EA7" w14:textId="194A2B58" w:rsidR="009D3848" w:rsidRPr="00B9592E" w:rsidRDefault="009D3848" w:rsidP="009D3848">
      <w:pPr>
        <w:pStyle w:val="Location"/>
        <w:ind w:firstLine="432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2018 American Society of Human Genetics (ASHG) </w:t>
      </w:r>
      <w:r w:rsidRPr="00B9592E">
        <w:rPr>
          <w:rFonts w:cstheme="minorHAnsi"/>
          <w:b/>
          <w:color w:val="000000" w:themeColor="text1"/>
        </w:rPr>
        <w:t>Poster</w:t>
      </w:r>
      <w:r w:rsidRPr="00B9592E">
        <w:rPr>
          <w:rFonts w:cstheme="minorHAnsi"/>
          <w:color w:val="000000" w:themeColor="text1"/>
        </w:rPr>
        <w:t xml:space="preserve"> (Reviewer’s Choice Abstract</w:t>
      </w:r>
      <w:r w:rsidR="000C3458">
        <w:rPr>
          <w:rFonts w:cstheme="minorHAnsi"/>
          <w:color w:val="000000" w:themeColor="text1"/>
        </w:rPr>
        <w:t>)</w:t>
      </w:r>
      <w:r w:rsidR="000C3458">
        <w:rPr>
          <w:rFonts w:cstheme="minorHAnsi"/>
          <w:color w:val="000000" w:themeColor="text1"/>
        </w:rPr>
        <w:tab/>
      </w:r>
      <w:r w:rsidR="000C3458">
        <w:rPr>
          <w:rFonts w:cstheme="minorHAnsi"/>
          <w:color w:val="000000" w:themeColor="text1"/>
        </w:rPr>
        <w:tab/>
        <w:t xml:space="preserve"> </w:t>
      </w:r>
      <w:r w:rsidR="00E01A73">
        <w:rPr>
          <w:rFonts w:cstheme="minorHAnsi"/>
          <w:color w:val="000000" w:themeColor="text1"/>
        </w:rPr>
        <w:t xml:space="preserve">         </w:t>
      </w:r>
    </w:p>
    <w:p w14:paraId="441335CA" w14:textId="543EFBC1" w:rsidR="00947A04" w:rsidRPr="00B9592E" w:rsidRDefault="00034F9A" w:rsidP="00947A04">
      <w:pPr>
        <w:pStyle w:val="Location"/>
        <w:ind w:firstLine="432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2018 Bay Area Population Genomics (BAPG) </w:t>
      </w:r>
      <w:r w:rsidRPr="00B9592E">
        <w:rPr>
          <w:rFonts w:cstheme="minorHAnsi"/>
          <w:b/>
          <w:color w:val="000000" w:themeColor="text1"/>
        </w:rPr>
        <w:t>Talk</w:t>
      </w:r>
    </w:p>
    <w:p w14:paraId="2AE5D884" w14:textId="6B64D355" w:rsidR="00947A04" w:rsidRPr="00B9592E" w:rsidRDefault="00947A04" w:rsidP="00947A04">
      <w:pPr>
        <w:pStyle w:val="Location"/>
        <w:ind w:firstLine="432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2018 Population Evolutionary and Quantitative Genomics (PEQG) </w:t>
      </w:r>
      <w:r w:rsidRPr="00B9592E">
        <w:rPr>
          <w:rFonts w:cstheme="minorHAnsi"/>
          <w:b/>
          <w:color w:val="000000" w:themeColor="text1"/>
        </w:rPr>
        <w:t>Poster</w:t>
      </w:r>
      <w:r w:rsidRPr="00B9592E">
        <w:rPr>
          <w:rFonts w:cstheme="minorHAnsi"/>
          <w:color w:val="000000" w:themeColor="text1"/>
        </w:rPr>
        <w:t xml:space="preserve"> </w:t>
      </w:r>
    </w:p>
    <w:p w14:paraId="113E1E75" w14:textId="59E791E9" w:rsidR="00947A04" w:rsidRPr="00B9592E" w:rsidRDefault="00947A04" w:rsidP="00947A04">
      <w:pPr>
        <w:pStyle w:val="Location"/>
        <w:ind w:firstLine="432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2018 </w:t>
      </w:r>
      <w:r w:rsidRPr="00B9592E">
        <w:rPr>
          <w:rFonts w:cstheme="minorHAnsi"/>
          <w:color w:val="000000" w:themeColor="text1"/>
          <w:shd w:val="clear" w:color="auto" w:fill="FFFFFF"/>
        </w:rPr>
        <w:t>Informatics Center for Neurogenetics and Neurogenomics (</w:t>
      </w:r>
      <w:r w:rsidRPr="00B9592E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ICNN</w:t>
      </w:r>
      <w:r w:rsidRPr="00B9592E">
        <w:rPr>
          <w:rFonts w:cstheme="minorHAnsi"/>
          <w:color w:val="000000" w:themeColor="text1"/>
          <w:shd w:val="clear" w:color="auto" w:fill="FFFFFF"/>
        </w:rPr>
        <w:t>) </w:t>
      </w:r>
      <w:r w:rsidRPr="00B9592E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Symposium</w:t>
      </w:r>
      <w:r w:rsidRPr="00B9592E">
        <w:rPr>
          <w:rFonts w:cstheme="minorHAnsi"/>
          <w:color w:val="000000" w:themeColor="text1"/>
        </w:rPr>
        <w:t xml:space="preserve"> </w:t>
      </w:r>
      <w:r w:rsidRPr="00B9592E">
        <w:rPr>
          <w:rFonts w:cstheme="minorHAnsi"/>
          <w:b/>
          <w:color w:val="000000" w:themeColor="text1"/>
        </w:rPr>
        <w:t>Talk</w:t>
      </w:r>
    </w:p>
    <w:p w14:paraId="5AF5FB2F" w14:textId="6F4533A6" w:rsidR="00947A04" w:rsidRPr="00B9592E" w:rsidRDefault="0018098B" w:rsidP="00C21E21">
      <w:pPr>
        <w:pStyle w:val="Location"/>
        <w:ind w:firstLine="432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2018 UCLA Quantitative and Computational Biology Retreat </w:t>
      </w:r>
      <w:r w:rsidRPr="00B9592E">
        <w:rPr>
          <w:rFonts w:cstheme="minorHAnsi"/>
          <w:b/>
          <w:color w:val="000000" w:themeColor="text1"/>
        </w:rPr>
        <w:t>Talk</w:t>
      </w:r>
    </w:p>
    <w:p w14:paraId="4CDB53A7" w14:textId="094F08C2" w:rsidR="0029393C" w:rsidRPr="00214467" w:rsidRDefault="0029393C" w:rsidP="00214467">
      <w:pPr>
        <w:pStyle w:val="Location"/>
        <w:ind w:firstLine="432"/>
        <w:rPr>
          <w:rFonts w:cstheme="minorHAnsi"/>
          <w:color w:val="000000" w:themeColor="text1"/>
        </w:rPr>
      </w:pPr>
      <w:r w:rsidRPr="00B9592E">
        <w:rPr>
          <w:rFonts w:cstheme="minorHAnsi"/>
          <w:color w:val="000000" w:themeColor="text1"/>
        </w:rPr>
        <w:t xml:space="preserve">2018 UCLA Human Genetics Retreat (Leena Peltonen Award Finalist) </w:t>
      </w:r>
      <w:r w:rsidRPr="00B9592E">
        <w:rPr>
          <w:rFonts w:cstheme="minorHAnsi"/>
          <w:b/>
          <w:color w:val="000000" w:themeColor="text1"/>
        </w:rPr>
        <w:t>Talk</w:t>
      </w:r>
      <w:r w:rsidR="00214467">
        <w:rPr>
          <w:rFonts w:cstheme="minorHAnsi"/>
          <w:b/>
          <w:color w:val="000000" w:themeColor="text1"/>
        </w:rPr>
        <w:br/>
      </w:r>
      <w:r w:rsidR="00214467" w:rsidRPr="00B9592E">
        <w:rPr>
          <w:rFonts w:cstheme="minorHAnsi"/>
          <w:b/>
          <w:color w:val="000000" w:themeColor="text1"/>
        </w:rPr>
        <w:t xml:space="preserve">            </w:t>
      </w:r>
      <w:r w:rsidR="00214467" w:rsidRPr="00B9592E">
        <w:rPr>
          <w:rFonts w:cstheme="minorHAnsi"/>
          <w:color w:val="000000" w:themeColor="text1"/>
        </w:rPr>
        <w:t xml:space="preserve">2017 American Society of Human Genetics (ASHG) </w:t>
      </w:r>
      <w:r w:rsidR="00214467" w:rsidRPr="00B9592E">
        <w:rPr>
          <w:rFonts w:cstheme="minorHAnsi"/>
          <w:b/>
          <w:color w:val="000000" w:themeColor="text1"/>
        </w:rPr>
        <w:t>Poster</w:t>
      </w:r>
      <w:r w:rsidR="00214467" w:rsidRPr="00B9592E">
        <w:rPr>
          <w:rFonts w:cstheme="minorHAnsi"/>
          <w:color w:val="000000" w:themeColor="text1"/>
        </w:rPr>
        <w:t xml:space="preserve"> </w:t>
      </w:r>
    </w:p>
    <w:p w14:paraId="61D64553" w14:textId="77777777" w:rsidR="0029393C" w:rsidRPr="00B9592E" w:rsidRDefault="0029393C" w:rsidP="0029393C">
      <w:pPr>
        <w:pStyle w:val="Location"/>
        <w:ind w:firstLine="432"/>
        <w:rPr>
          <w:rFonts w:cstheme="minorHAnsi"/>
          <w:b/>
          <w:color w:val="000000" w:themeColor="text1"/>
        </w:rPr>
      </w:pPr>
    </w:p>
    <w:p w14:paraId="5B3D0D02" w14:textId="7AB765B6" w:rsidR="0029393C" w:rsidRPr="00B9592E" w:rsidRDefault="0029393C" w:rsidP="0029393C">
      <w:pPr>
        <w:pStyle w:val="Location"/>
        <w:rPr>
          <w:rFonts w:cstheme="minorHAnsi"/>
          <w:color w:val="000000" w:themeColor="text1"/>
        </w:rPr>
      </w:pPr>
      <w:r w:rsidRPr="00B9592E">
        <w:rPr>
          <w:rFonts w:cstheme="minorHAnsi"/>
          <w:b/>
          <w:color w:val="000000" w:themeColor="text1"/>
        </w:rPr>
        <w:t>Mooney JA*</w:t>
      </w:r>
      <w:r w:rsidRPr="00B9592E">
        <w:rPr>
          <w:rFonts w:cstheme="minorHAnsi"/>
          <w:color w:val="000000" w:themeColor="text1"/>
        </w:rPr>
        <w:t xml:space="preserve">, Yohannes A, Lohmueller KE. The impact of identity-by-descent on fitness and disease in domesticated and natural </w:t>
      </w:r>
      <w:r w:rsidRPr="00055AE1">
        <w:rPr>
          <w:rFonts w:cstheme="minorHAnsi"/>
          <w:i/>
          <w:color w:val="000000" w:themeColor="text1"/>
        </w:rPr>
        <w:t>Canid</w:t>
      </w:r>
      <w:r w:rsidRPr="00B9592E">
        <w:rPr>
          <w:rFonts w:cstheme="minorHAnsi"/>
          <w:color w:val="000000" w:themeColor="text1"/>
        </w:rPr>
        <w:t xml:space="preserve"> populations. </w:t>
      </w:r>
    </w:p>
    <w:p w14:paraId="3D3EC088" w14:textId="42DC8FAD" w:rsidR="000867E3" w:rsidRDefault="00B9592E" w:rsidP="000C3458">
      <w:pPr>
        <w:pStyle w:val="Location"/>
        <w:ind w:left="720"/>
        <w:rPr>
          <w:rFonts w:cstheme="minorHAnsi"/>
          <w:b/>
          <w:color w:val="000000" w:themeColor="text1"/>
        </w:rPr>
      </w:pPr>
      <w:r w:rsidRPr="00B9592E">
        <w:rPr>
          <w:rFonts w:cstheme="minorHAnsi"/>
          <w:color w:val="000000" w:themeColor="text1"/>
        </w:rPr>
        <w:t>202</w:t>
      </w:r>
      <w:r w:rsidR="00BC7FB7">
        <w:rPr>
          <w:rFonts w:cstheme="minorHAnsi"/>
          <w:color w:val="000000" w:themeColor="text1"/>
        </w:rPr>
        <w:t>1</w:t>
      </w:r>
      <w:r w:rsidRPr="00B9592E">
        <w:rPr>
          <w:rFonts w:cstheme="minorHAnsi"/>
          <w:color w:val="000000" w:themeColor="text1"/>
        </w:rPr>
        <w:t xml:space="preserve"> Society for Molecular Biology and Evolution (SMBE) </w:t>
      </w:r>
      <w:r w:rsidRPr="00B9592E">
        <w:rPr>
          <w:rFonts w:cstheme="minorHAnsi"/>
          <w:b/>
          <w:color w:val="000000" w:themeColor="text1"/>
        </w:rPr>
        <w:t>Talk</w:t>
      </w:r>
      <w:r w:rsidR="00BC7FB7">
        <w:rPr>
          <w:rFonts w:cstheme="minorHAnsi"/>
          <w:b/>
          <w:color w:val="000000" w:themeColor="text1"/>
        </w:rPr>
        <w:br/>
      </w:r>
      <w:r w:rsidR="00BC7FB7" w:rsidRPr="00B9592E">
        <w:rPr>
          <w:rFonts w:cstheme="minorHAnsi"/>
          <w:color w:val="000000" w:themeColor="text1"/>
        </w:rPr>
        <w:t xml:space="preserve">2020 Society for Molecular Biology and Evolution (SMBE) </w:t>
      </w:r>
      <w:r w:rsidR="00BC7FB7" w:rsidRPr="00B9592E">
        <w:rPr>
          <w:rFonts w:cstheme="minorHAnsi"/>
          <w:b/>
          <w:color w:val="000000" w:themeColor="text1"/>
        </w:rPr>
        <w:t>Talk</w:t>
      </w:r>
      <w:r w:rsidR="00BC7FB7">
        <w:rPr>
          <w:rFonts w:cstheme="minorHAnsi"/>
          <w:b/>
          <w:color w:val="000000" w:themeColor="text1"/>
        </w:rPr>
        <w:t xml:space="preserve"> (cancelled due to covid)</w:t>
      </w:r>
      <w:r w:rsidR="00214467">
        <w:rPr>
          <w:rFonts w:cstheme="minorHAnsi"/>
          <w:b/>
          <w:color w:val="000000" w:themeColor="text1"/>
        </w:rPr>
        <w:br/>
      </w:r>
      <w:r w:rsidR="00214467" w:rsidRPr="00B9592E">
        <w:rPr>
          <w:rFonts w:cstheme="minorHAnsi"/>
          <w:color w:val="000000" w:themeColor="text1"/>
        </w:rPr>
        <w:t xml:space="preserve">2019 UCLA Human Genetics Retreat (Leena Peltonen Award Finalist) </w:t>
      </w:r>
      <w:r w:rsidR="00214467" w:rsidRPr="00B9592E">
        <w:rPr>
          <w:rFonts w:cstheme="minorHAnsi"/>
          <w:b/>
          <w:color w:val="000000" w:themeColor="text1"/>
        </w:rPr>
        <w:t>Talk</w:t>
      </w:r>
      <w:r w:rsidR="009D3848" w:rsidRPr="00B9592E">
        <w:rPr>
          <w:rFonts w:cstheme="minorHAnsi"/>
          <w:b/>
          <w:color w:val="000000" w:themeColor="text1"/>
        </w:rPr>
        <w:tab/>
      </w:r>
    </w:p>
    <w:p w14:paraId="7B579442" w14:textId="2B6CECDC" w:rsidR="000867E3" w:rsidRPr="00B9592E" w:rsidRDefault="000867E3" w:rsidP="000319B9">
      <w:pPr>
        <w:pStyle w:val="NormalBodyText"/>
        <w:rPr>
          <w:rFonts w:cstheme="minorHAnsi"/>
          <w:color w:val="000000" w:themeColor="text1"/>
        </w:rPr>
      </w:pPr>
    </w:p>
    <w:sectPr w:rsidR="000867E3" w:rsidRPr="00B9592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35A8" w14:textId="77777777" w:rsidR="005039AF" w:rsidRDefault="005039AF">
      <w:pPr>
        <w:spacing w:line="240" w:lineRule="auto"/>
      </w:pPr>
      <w:r>
        <w:separator/>
      </w:r>
    </w:p>
  </w:endnote>
  <w:endnote w:type="continuationSeparator" w:id="0">
    <w:p w14:paraId="44177279" w14:textId="77777777" w:rsidR="005039AF" w:rsidRDefault="00503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BC05B" w14:textId="5CC56C82" w:rsidR="00055AE1" w:rsidRDefault="00055AE1">
    <w:pPr>
      <w:pStyle w:val="Footer"/>
    </w:pPr>
    <w:r>
      <w:t>Updated</w:t>
    </w:r>
    <w:r w:rsidR="007B0A0D">
      <w:t xml:space="preserve"> 04/18/2022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26AB5E5F08C52E4D9FC8E05140C5247D"/>
      </w:placeholder>
      <w:temporary/>
      <w:showingPlcHdr/>
      <w15:appearance w15:val="hidden"/>
    </w:sdtPr>
    <w:sdtContent>
      <w:p w14:paraId="48417B08" w14:textId="77777777" w:rsidR="00055AE1" w:rsidRDefault="00055AE1">
        <w:pPr>
          <w:pStyle w:val="Footer"/>
        </w:pPr>
        <w:r>
          <w:t>[Type here]</w:t>
        </w:r>
      </w:p>
    </w:sdtContent>
  </w:sdt>
  <w:p w14:paraId="67306FE4" w14:textId="77777777" w:rsidR="00055AE1" w:rsidRDefault="0005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7CBD" w14:textId="77777777" w:rsidR="005039AF" w:rsidRDefault="005039AF">
      <w:pPr>
        <w:spacing w:line="240" w:lineRule="auto"/>
      </w:pPr>
      <w:r>
        <w:separator/>
      </w:r>
    </w:p>
  </w:footnote>
  <w:footnote w:type="continuationSeparator" w:id="0">
    <w:p w14:paraId="383B6CDD" w14:textId="77777777" w:rsidR="005039AF" w:rsidRDefault="005039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D3C9" w14:textId="419050E0" w:rsidR="008613CE" w:rsidRDefault="005039AF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5AE1">
          <w:t>Jazlyn Mooney</w:t>
        </w:r>
      </w:sdtContent>
    </w:sdt>
    <w:r w:rsidR="009310DE">
      <w:tab/>
      <w:t xml:space="preserve">Page </w:t>
    </w:r>
    <w:r w:rsidR="009310DE">
      <w:fldChar w:fldCharType="begin"/>
    </w:r>
    <w:r w:rsidR="009310DE">
      <w:instrText xml:space="preserve"> PAGE   \* MERGEFORMAT </w:instrText>
    </w:r>
    <w:r w:rsidR="009310DE">
      <w:fldChar w:fldCharType="separate"/>
    </w:r>
    <w:r w:rsidR="00DC17F1">
      <w:rPr>
        <w:noProof/>
      </w:rPr>
      <w:t>2</w:t>
    </w:r>
    <w:r w:rsidR="009310D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5225567"/>
      <w:docPartObj>
        <w:docPartGallery w:val="Page Numbers (Top of Page)"/>
        <w:docPartUnique/>
      </w:docPartObj>
    </w:sdtPr>
    <w:sdtContent>
      <w:p w14:paraId="67B02679" w14:textId="052F4ACB" w:rsidR="00055AE1" w:rsidRDefault="00055AE1" w:rsidP="00BE700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7ED9E7" w14:textId="3F87E2C6" w:rsidR="00055AE1" w:rsidRDefault="00055AE1" w:rsidP="00055AE1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56E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41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A701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5F868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EF0E7F"/>
    <w:multiLevelType w:val="hybridMultilevel"/>
    <w:tmpl w:val="054223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019313617">
    <w:abstractNumId w:val="3"/>
  </w:num>
  <w:num w:numId="2" w16cid:durableId="457257031">
    <w:abstractNumId w:val="2"/>
  </w:num>
  <w:num w:numId="3" w16cid:durableId="139348248">
    <w:abstractNumId w:val="1"/>
  </w:num>
  <w:num w:numId="4" w16cid:durableId="696348308">
    <w:abstractNumId w:val="0"/>
  </w:num>
  <w:num w:numId="5" w16cid:durableId="60334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22"/>
    <w:rsid w:val="0000724C"/>
    <w:rsid w:val="000319B9"/>
    <w:rsid w:val="00034F9A"/>
    <w:rsid w:val="00046815"/>
    <w:rsid w:val="00055AE1"/>
    <w:rsid w:val="000835D0"/>
    <w:rsid w:val="00083D37"/>
    <w:rsid w:val="000867E3"/>
    <w:rsid w:val="00093F16"/>
    <w:rsid w:val="000C3458"/>
    <w:rsid w:val="000D0F8E"/>
    <w:rsid w:val="000E1C09"/>
    <w:rsid w:val="000E51CA"/>
    <w:rsid w:val="00124F84"/>
    <w:rsid w:val="001268E1"/>
    <w:rsid w:val="00144E8C"/>
    <w:rsid w:val="00145D25"/>
    <w:rsid w:val="00161F9A"/>
    <w:rsid w:val="0018098B"/>
    <w:rsid w:val="00184C3E"/>
    <w:rsid w:val="00191215"/>
    <w:rsid w:val="001B765C"/>
    <w:rsid w:val="00206385"/>
    <w:rsid w:val="00214467"/>
    <w:rsid w:val="002637F5"/>
    <w:rsid w:val="002643F7"/>
    <w:rsid w:val="0029393C"/>
    <w:rsid w:val="002C6DFD"/>
    <w:rsid w:val="003501F1"/>
    <w:rsid w:val="00372F73"/>
    <w:rsid w:val="00392652"/>
    <w:rsid w:val="003928BD"/>
    <w:rsid w:val="003A1BDA"/>
    <w:rsid w:val="003A776D"/>
    <w:rsid w:val="003C5FB6"/>
    <w:rsid w:val="003E1E5A"/>
    <w:rsid w:val="00404C9A"/>
    <w:rsid w:val="0046338D"/>
    <w:rsid w:val="00484A3A"/>
    <w:rsid w:val="004B1CA8"/>
    <w:rsid w:val="004B62C4"/>
    <w:rsid w:val="004C0FDE"/>
    <w:rsid w:val="004D53D3"/>
    <w:rsid w:val="004E04C8"/>
    <w:rsid w:val="004E3DB3"/>
    <w:rsid w:val="004F296A"/>
    <w:rsid w:val="005039AF"/>
    <w:rsid w:val="00517FB5"/>
    <w:rsid w:val="00536586"/>
    <w:rsid w:val="00543E4E"/>
    <w:rsid w:val="0058671E"/>
    <w:rsid w:val="005B1E6F"/>
    <w:rsid w:val="005B6A55"/>
    <w:rsid w:val="005B772E"/>
    <w:rsid w:val="00601EB8"/>
    <w:rsid w:val="00633BB0"/>
    <w:rsid w:val="006615E4"/>
    <w:rsid w:val="00661888"/>
    <w:rsid w:val="0067074A"/>
    <w:rsid w:val="00677237"/>
    <w:rsid w:val="006A7E72"/>
    <w:rsid w:val="006E0751"/>
    <w:rsid w:val="006F2B89"/>
    <w:rsid w:val="00720F45"/>
    <w:rsid w:val="00746ADA"/>
    <w:rsid w:val="00760543"/>
    <w:rsid w:val="007A512F"/>
    <w:rsid w:val="007B0A0D"/>
    <w:rsid w:val="007B6F62"/>
    <w:rsid w:val="007D09F2"/>
    <w:rsid w:val="007F6DF4"/>
    <w:rsid w:val="00803908"/>
    <w:rsid w:val="008570E8"/>
    <w:rsid w:val="008579BF"/>
    <w:rsid w:val="008613CE"/>
    <w:rsid w:val="0086218B"/>
    <w:rsid w:val="008B6320"/>
    <w:rsid w:val="008C3444"/>
    <w:rsid w:val="008E3100"/>
    <w:rsid w:val="008F5754"/>
    <w:rsid w:val="009002B5"/>
    <w:rsid w:val="00925D22"/>
    <w:rsid w:val="009310DE"/>
    <w:rsid w:val="00945DBA"/>
    <w:rsid w:val="00947A04"/>
    <w:rsid w:val="0096104A"/>
    <w:rsid w:val="0097365B"/>
    <w:rsid w:val="009B557B"/>
    <w:rsid w:val="009B563C"/>
    <w:rsid w:val="009C562E"/>
    <w:rsid w:val="009D3848"/>
    <w:rsid w:val="009D45CB"/>
    <w:rsid w:val="009D6071"/>
    <w:rsid w:val="009E3205"/>
    <w:rsid w:val="009F5C97"/>
    <w:rsid w:val="009F5CF7"/>
    <w:rsid w:val="00A85AA9"/>
    <w:rsid w:val="00A953A1"/>
    <w:rsid w:val="00A96EDE"/>
    <w:rsid w:val="00AA423A"/>
    <w:rsid w:val="00B10755"/>
    <w:rsid w:val="00B17881"/>
    <w:rsid w:val="00B61C83"/>
    <w:rsid w:val="00B63E91"/>
    <w:rsid w:val="00B747E1"/>
    <w:rsid w:val="00B75CE5"/>
    <w:rsid w:val="00B9592E"/>
    <w:rsid w:val="00BB0163"/>
    <w:rsid w:val="00BB0363"/>
    <w:rsid w:val="00BC3D42"/>
    <w:rsid w:val="00BC7FB7"/>
    <w:rsid w:val="00C17380"/>
    <w:rsid w:val="00C21E21"/>
    <w:rsid w:val="00C23725"/>
    <w:rsid w:val="00C7067D"/>
    <w:rsid w:val="00C97CA8"/>
    <w:rsid w:val="00CF4D25"/>
    <w:rsid w:val="00D21D9A"/>
    <w:rsid w:val="00D25A2F"/>
    <w:rsid w:val="00D2603F"/>
    <w:rsid w:val="00D43D41"/>
    <w:rsid w:val="00D52AD9"/>
    <w:rsid w:val="00D64B37"/>
    <w:rsid w:val="00DB0775"/>
    <w:rsid w:val="00DB2D72"/>
    <w:rsid w:val="00DC17F1"/>
    <w:rsid w:val="00E004BB"/>
    <w:rsid w:val="00E01A73"/>
    <w:rsid w:val="00E1459F"/>
    <w:rsid w:val="00E16380"/>
    <w:rsid w:val="00E23A76"/>
    <w:rsid w:val="00E52403"/>
    <w:rsid w:val="00E6127C"/>
    <w:rsid w:val="00E746C7"/>
    <w:rsid w:val="00E810A8"/>
    <w:rsid w:val="00E91A30"/>
    <w:rsid w:val="00EC1B98"/>
    <w:rsid w:val="00ED408C"/>
    <w:rsid w:val="00EE2A69"/>
    <w:rsid w:val="00F10C60"/>
    <w:rsid w:val="00F13099"/>
    <w:rsid w:val="00F51B75"/>
    <w:rsid w:val="00F73686"/>
    <w:rsid w:val="00F95D6E"/>
    <w:rsid w:val="00FA1B75"/>
    <w:rsid w:val="00FB15E2"/>
    <w:rsid w:val="00FB2978"/>
    <w:rsid w:val="00FB7989"/>
    <w:rsid w:val="00FC43F9"/>
    <w:rsid w:val="00FD013A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427A0D"/>
  <w15:docId w15:val="{2BAF45CF-570A-4965-A1F4-97AD13D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Emphasis">
    <w:name w:val="Emphasis"/>
    <w:basedOn w:val="DefaultParagraphFont"/>
    <w:uiPriority w:val="20"/>
    <w:qFormat/>
    <w:rsid w:val="00034F9A"/>
    <w:rPr>
      <w:i/>
      <w:iCs/>
    </w:rPr>
  </w:style>
  <w:style w:type="character" w:styleId="Hyperlink">
    <w:name w:val="Hyperlink"/>
    <w:basedOn w:val="DefaultParagraphFont"/>
    <w:uiPriority w:val="99"/>
    <w:unhideWhenUsed/>
    <w:rsid w:val="00083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04A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5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zlynmo@usc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oney-lab.github.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ly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4963275E6E4E3BB7A10088F2E43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406C-88B1-44DC-B0F7-F4C6FE1561E3}"/>
      </w:docPartPr>
      <w:docPartBody>
        <w:p w:rsidR="009972FB" w:rsidRDefault="00933B49">
          <w:pPr>
            <w:pStyle w:val="664963275E6E4E3BB7A10088F2E43CD5"/>
          </w:pPr>
          <w:r>
            <w:t>[your name]</w:t>
          </w:r>
        </w:p>
      </w:docPartBody>
    </w:docPart>
    <w:docPart>
      <w:docPartPr>
        <w:name w:val="BBEE8DED6A4A440CB315A8D72B651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61F86-0506-4221-9D46-3215A2EC3BF0}"/>
      </w:docPartPr>
      <w:docPartBody>
        <w:p w:rsidR="00B334F6" w:rsidRDefault="00987ACF" w:rsidP="00987ACF">
          <w:pPr>
            <w:pStyle w:val="BBEE8DED6A4A440CB315A8D72B651354"/>
          </w:pPr>
          <w:r>
            <w:t>[Pick the Year]</w:t>
          </w:r>
        </w:p>
      </w:docPartBody>
    </w:docPart>
    <w:docPart>
      <w:docPartPr>
        <w:name w:val="CDEB2F43B8734EC6A46AC72DA376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95661-8B50-4634-AC96-3BD1AB6E41DA}"/>
      </w:docPartPr>
      <w:docPartBody>
        <w:p w:rsidR="00B334F6" w:rsidRDefault="00987ACF" w:rsidP="00987ACF">
          <w:pPr>
            <w:pStyle w:val="CDEB2F43B8734EC6A46AC72DA3762CDA"/>
          </w:pPr>
          <w:r>
            <w:t>[Pick the Year]</w:t>
          </w:r>
        </w:p>
      </w:docPartBody>
    </w:docPart>
    <w:docPart>
      <w:docPartPr>
        <w:name w:val="2BEC33C9AD48425189DA0499B263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5BF13-DBFB-473D-9D30-5DD9437F6F7E}"/>
      </w:docPartPr>
      <w:docPartBody>
        <w:p w:rsidR="00B334F6" w:rsidRDefault="00987ACF" w:rsidP="00987ACF">
          <w:pPr>
            <w:pStyle w:val="2BEC33C9AD48425189DA0499B263E368"/>
          </w:pPr>
          <w:r>
            <w:t>[Pick the Year]</w:t>
          </w:r>
        </w:p>
      </w:docPartBody>
    </w:docPart>
    <w:docPart>
      <w:docPartPr>
        <w:name w:val="2235A293984843E59A3032446322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F0FA6-1B3A-40E1-8252-28B231A5FC61}"/>
      </w:docPartPr>
      <w:docPartBody>
        <w:p w:rsidR="00481EDE" w:rsidRDefault="00922CE0" w:rsidP="00922CE0">
          <w:pPr>
            <w:pStyle w:val="2235A293984843E59A30324463229A68"/>
          </w:pPr>
          <w:r>
            <w:t>[Pick the Year]</w:t>
          </w:r>
        </w:p>
      </w:docPartBody>
    </w:docPart>
    <w:docPart>
      <w:docPartPr>
        <w:name w:val="CAA9BB8AAFCB4F4E96298B5AD9F3F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EBA0B-EE96-AF47-BB89-855914ABD75B}"/>
      </w:docPartPr>
      <w:docPartBody>
        <w:p w:rsidR="00000000" w:rsidRDefault="008212E4" w:rsidP="008212E4">
          <w:pPr>
            <w:pStyle w:val="CAA9BB8AAFCB4F4E96298B5AD9F3FE22"/>
          </w:pPr>
          <w:r>
            <w:t>[Pick the Year]</w:t>
          </w:r>
        </w:p>
      </w:docPartBody>
    </w:docPart>
    <w:docPart>
      <w:docPartPr>
        <w:name w:val="9AC6548C5DA12A47874625051BBA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E8567-CE3C-7A4F-B61A-CFC5A9EC3C40}"/>
      </w:docPartPr>
      <w:docPartBody>
        <w:p w:rsidR="00000000" w:rsidRDefault="008212E4" w:rsidP="008212E4">
          <w:pPr>
            <w:pStyle w:val="9AC6548C5DA12A47874625051BBA3B03"/>
          </w:pPr>
          <w:r>
            <w:t>[Pick the Year]</w:t>
          </w:r>
        </w:p>
      </w:docPartBody>
    </w:docPart>
    <w:docPart>
      <w:docPartPr>
        <w:name w:val="DFDD00753267814CB514B4D274877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EFB2-0484-B541-ADE2-76C649576AEF}"/>
      </w:docPartPr>
      <w:docPartBody>
        <w:p w:rsidR="00000000" w:rsidRDefault="008212E4" w:rsidP="008212E4">
          <w:pPr>
            <w:pStyle w:val="DFDD00753267814CB514B4D27487757A"/>
          </w:pPr>
          <w:r>
            <w:t>[Pick the Year]</w:t>
          </w:r>
        </w:p>
      </w:docPartBody>
    </w:docPart>
    <w:docPart>
      <w:docPartPr>
        <w:name w:val="9249324FADDD854088D562EAA31B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1496-04BC-BD43-A4E0-448851F80DF6}"/>
      </w:docPartPr>
      <w:docPartBody>
        <w:p w:rsidR="00000000" w:rsidRDefault="008212E4" w:rsidP="008212E4">
          <w:pPr>
            <w:pStyle w:val="9249324FADDD854088D562EAA31B304D"/>
          </w:pPr>
          <w:r>
            <w:t>[Pick the Year]</w:t>
          </w:r>
        </w:p>
      </w:docPartBody>
    </w:docPart>
    <w:docPart>
      <w:docPartPr>
        <w:name w:val="A126C1A099DD414897B074F97267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9DF1C-294B-2D40-8901-CEB02A4EBD7D}"/>
      </w:docPartPr>
      <w:docPartBody>
        <w:p w:rsidR="00000000" w:rsidRDefault="008212E4" w:rsidP="008212E4">
          <w:pPr>
            <w:pStyle w:val="A126C1A099DD414897B074F97267A416"/>
          </w:pPr>
          <w:r>
            <w:t>[Pick the Year]</w:t>
          </w:r>
        </w:p>
      </w:docPartBody>
    </w:docPart>
    <w:docPart>
      <w:docPartPr>
        <w:name w:val="78F9DDBF2EC6E3478819EC1AB1D8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35FD9-0B5A-9F43-A158-7BA32ADE7B21}"/>
      </w:docPartPr>
      <w:docPartBody>
        <w:p w:rsidR="00000000" w:rsidRDefault="008212E4" w:rsidP="008212E4">
          <w:pPr>
            <w:pStyle w:val="78F9DDBF2EC6E3478819EC1AB1D899AC"/>
          </w:pPr>
          <w:r>
            <w:t>[Pick the Year]</w:t>
          </w:r>
        </w:p>
      </w:docPartBody>
    </w:docPart>
    <w:docPart>
      <w:docPartPr>
        <w:name w:val="3F4A3D526BA5F74B993B22DE23914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EA028-C3D6-0645-8A86-714CB5D28DF0}"/>
      </w:docPartPr>
      <w:docPartBody>
        <w:p w:rsidR="00000000" w:rsidRDefault="008212E4" w:rsidP="008212E4">
          <w:pPr>
            <w:pStyle w:val="3F4A3D526BA5F74B993B22DE239145C9"/>
          </w:pPr>
          <w:r>
            <w:t>[Pick the Year]</w:t>
          </w:r>
        </w:p>
      </w:docPartBody>
    </w:docPart>
    <w:docPart>
      <w:docPartPr>
        <w:name w:val="6FE66508376D06459BCEA9DE1A2FF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0D3E9-FAF1-494A-9F6A-3EA1E377E5A2}"/>
      </w:docPartPr>
      <w:docPartBody>
        <w:p w:rsidR="00000000" w:rsidRDefault="008212E4" w:rsidP="008212E4">
          <w:pPr>
            <w:pStyle w:val="6FE66508376D06459BCEA9DE1A2FFAE9"/>
          </w:pPr>
          <w:r>
            <w:t>[Pick the Year]</w:t>
          </w:r>
        </w:p>
      </w:docPartBody>
    </w:docPart>
    <w:docPart>
      <w:docPartPr>
        <w:name w:val="26AB5E5F08C52E4D9FC8E05140C52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73645-CBBE-6D46-ACC4-1423D92A5444}"/>
      </w:docPartPr>
      <w:docPartBody>
        <w:p w:rsidR="00000000" w:rsidRDefault="008212E4" w:rsidP="008212E4">
          <w:pPr>
            <w:pStyle w:val="26AB5E5F08C52E4D9FC8E05140C5247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B49"/>
    <w:rsid w:val="0009765C"/>
    <w:rsid w:val="000B5A6D"/>
    <w:rsid w:val="0013669D"/>
    <w:rsid w:val="003055EF"/>
    <w:rsid w:val="00311DE9"/>
    <w:rsid w:val="003162D1"/>
    <w:rsid w:val="00335700"/>
    <w:rsid w:val="00406142"/>
    <w:rsid w:val="00481EDE"/>
    <w:rsid w:val="004F367C"/>
    <w:rsid w:val="004F715C"/>
    <w:rsid w:val="00507497"/>
    <w:rsid w:val="0058600F"/>
    <w:rsid w:val="005D7399"/>
    <w:rsid w:val="0061622D"/>
    <w:rsid w:val="006A1F96"/>
    <w:rsid w:val="006F51F6"/>
    <w:rsid w:val="007D7182"/>
    <w:rsid w:val="008006C1"/>
    <w:rsid w:val="008056CD"/>
    <w:rsid w:val="008212E4"/>
    <w:rsid w:val="008E6462"/>
    <w:rsid w:val="00922CE0"/>
    <w:rsid w:val="00933B49"/>
    <w:rsid w:val="00961512"/>
    <w:rsid w:val="00987ACF"/>
    <w:rsid w:val="009972FB"/>
    <w:rsid w:val="009E538E"/>
    <w:rsid w:val="00A17188"/>
    <w:rsid w:val="00A41237"/>
    <w:rsid w:val="00A66469"/>
    <w:rsid w:val="00B334F6"/>
    <w:rsid w:val="00C12933"/>
    <w:rsid w:val="00C57EE1"/>
    <w:rsid w:val="00CD0616"/>
    <w:rsid w:val="00D12BD9"/>
    <w:rsid w:val="00D307B1"/>
    <w:rsid w:val="00D815FF"/>
    <w:rsid w:val="00E01B65"/>
    <w:rsid w:val="00E93677"/>
    <w:rsid w:val="00F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4963275E6E4E3BB7A10088F2E43CD5">
    <w:name w:val="664963275E6E4E3BB7A10088F2E43CD5"/>
  </w:style>
  <w:style w:type="paragraph" w:customStyle="1" w:styleId="93278E71CD321B4BBDBBAB27EA9B0A32">
    <w:name w:val="93278E71CD321B4BBDBBAB27EA9B0A32"/>
    <w:rsid w:val="008212E4"/>
    <w:pPr>
      <w:spacing w:after="0" w:line="240" w:lineRule="auto"/>
    </w:pPr>
    <w:rPr>
      <w:sz w:val="24"/>
      <w:szCs w:val="24"/>
    </w:rPr>
  </w:style>
  <w:style w:type="paragraph" w:customStyle="1" w:styleId="E79571207A77BB4D9152342B491CBCA6">
    <w:name w:val="E79571207A77BB4D9152342B491CBCA6"/>
    <w:rsid w:val="008212E4"/>
    <w:pPr>
      <w:spacing w:after="0" w:line="240" w:lineRule="auto"/>
    </w:pPr>
    <w:rPr>
      <w:sz w:val="24"/>
      <w:szCs w:val="24"/>
    </w:rPr>
  </w:style>
  <w:style w:type="paragraph" w:customStyle="1" w:styleId="CAA9BB8AAFCB4F4E96298B5AD9F3FE22">
    <w:name w:val="CAA9BB8AAFCB4F4E96298B5AD9F3FE22"/>
    <w:rsid w:val="008212E4"/>
    <w:pPr>
      <w:spacing w:after="0" w:line="240" w:lineRule="auto"/>
    </w:pPr>
    <w:rPr>
      <w:sz w:val="24"/>
      <w:szCs w:val="24"/>
    </w:rPr>
  </w:style>
  <w:style w:type="paragraph" w:customStyle="1" w:styleId="9AC6548C5DA12A47874625051BBA3B03">
    <w:name w:val="9AC6548C5DA12A47874625051BBA3B03"/>
    <w:rsid w:val="008212E4"/>
    <w:pPr>
      <w:spacing w:after="0" w:line="240" w:lineRule="auto"/>
    </w:pPr>
    <w:rPr>
      <w:sz w:val="24"/>
      <w:szCs w:val="24"/>
    </w:rPr>
  </w:style>
  <w:style w:type="paragraph" w:customStyle="1" w:styleId="DFDD00753267814CB514B4D27487757A">
    <w:name w:val="DFDD00753267814CB514B4D27487757A"/>
    <w:rsid w:val="008212E4"/>
    <w:pPr>
      <w:spacing w:after="0" w:line="240" w:lineRule="auto"/>
    </w:pPr>
    <w:rPr>
      <w:sz w:val="24"/>
      <w:szCs w:val="24"/>
    </w:rPr>
  </w:style>
  <w:style w:type="paragraph" w:customStyle="1" w:styleId="B35C45E0793E18459A78CFDE2D45B576">
    <w:name w:val="B35C45E0793E18459A78CFDE2D45B576"/>
    <w:rsid w:val="008212E4"/>
    <w:pPr>
      <w:spacing w:after="0" w:line="240" w:lineRule="auto"/>
    </w:pPr>
    <w:rPr>
      <w:sz w:val="24"/>
      <w:szCs w:val="24"/>
    </w:rPr>
  </w:style>
  <w:style w:type="paragraph" w:customStyle="1" w:styleId="9249324FADDD854088D562EAA31B304D">
    <w:name w:val="9249324FADDD854088D562EAA31B304D"/>
    <w:rsid w:val="008212E4"/>
    <w:pPr>
      <w:spacing w:after="0" w:line="240" w:lineRule="auto"/>
    </w:pPr>
    <w:rPr>
      <w:sz w:val="24"/>
      <w:szCs w:val="24"/>
    </w:rPr>
  </w:style>
  <w:style w:type="paragraph" w:customStyle="1" w:styleId="A126C1A099DD414897B074F97267A416">
    <w:name w:val="A126C1A099DD414897B074F97267A416"/>
    <w:rsid w:val="008212E4"/>
    <w:pPr>
      <w:spacing w:after="0" w:line="240" w:lineRule="auto"/>
    </w:pPr>
    <w:rPr>
      <w:sz w:val="24"/>
      <w:szCs w:val="24"/>
    </w:rPr>
  </w:style>
  <w:style w:type="paragraph" w:customStyle="1" w:styleId="78F9DDBF2EC6E3478819EC1AB1D899AC">
    <w:name w:val="78F9DDBF2EC6E3478819EC1AB1D899AC"/>
    <w:rsid w:val="008212E4"/>
    <w:pPr>
      <w:spacing w:after="0" w:line="240" w:lineRule="auto"/>
    </w:pPr>
    <w:rPr>
      <w:sz w:val="24"/>
      <w:szCs w:val="24"/>
    </w:rPr>
  </w:style>
  <w:style w:type="paragraph" w:customStyle="1" w:styleId="3F4A3D526BA5F74B993B22DE239145C9">
    <w:name w:val="3F4A3D526BA5F74B993B22DE239145C9"/>
    <w:rsid w:val="008212E4"/>
    <w:pPr>
      <w:spacing w:after="0" w:line="240" w:lineRule="auto"/>
    </w:pPr>
    <w:rPr>
      <w:sz w:val="24"/>
      <w:szCs w:val="24"/>
    </w:rPr>
  </w:style>
  <w:style w:type="paragraph" w:customStyle="1" w:styleId="83460893C98BE748914B295EEFC0C69A">
    <w:name w:val="83460893C98BE748914B295EEFC0C69A"/>
    <w:rsid w:val="008212E4"/>
    <w:pPr>
      <w:spacing w:after="0" w:line="240" w:lineRule="auto"/>
    </w:pPr>
    <w:rPr>
      <w:sz w:val="24"/>
      <w:szCs w:val="24"/>
    </w:rPr>
  </w:style>
  <w:style w:type="paragraph" w:customStyle="1" w:styleId="1C43B956AE947B43B0BED63F97FAD4D1">
    <w:name w:val="1C43B956AE947B43B0BED63F97FAD4D1"/>
    <w:rsid w:val="008212E4"/>
    <w:pPr>
      <w:spacing w:after="0" w:line="240" w:lineRule="auto"/>
    </w:pPr>
    <w:rPr>
      <w:sz w:val="24"/>
      <w:szCs w:val="24"/>
    </w:rPr>
  </w:style>
  <w:style w:type="paragraph" w:customStyle="1" w:styleId="6FE66508376D06459BCEA9DE1A2FFAE9">
    <w:name w:val="6FE66508376D06459BCEA9DE1A2FFAE9"/>
    <w:rsid w:val="008212E4"/>
    <w:pPr>
      <w:spacing w:after="0" w:line="240" w:lineRule="auto"/>
    </w:pPr>
    <w:rPr>
      <w:sz w:val="24"/>
      <w:szCs w:val="24"/>
    </w:rPr>
  </w:style>
  <w:style w:type="paragraph" w:customStyle="1" w:styleId="26AB5E5F08C52E4D9FC8E05140C5247D">
    <w:name w:val="26AB5E5F08C52E4D9FC8E05140C5247D"/>
    <w:rsid w:val="008212E4"/>
    <w:pPr>
      <w:spacing w:after="0" w:line="240" w:lineRule="auto"/>
    </w:pPr>
    <w:rPr>
      <w:sz w:val="24"/>
      <w:szCs w:val="24"/>
    </w:rPr>
  </w:style>
  <w:style w:type="paragraph" w:customStyle="1" w:styleId="BBEE8DED6A4A440CB315A8D72B651354">
    <w:name w:val="BBEE8DED6A4A440CB315A8D72B651354"/>
    <w:rsid w:val="00987ACF"/>
    <w:pPr>
      <w:spacing w:after="160" w:line="259" w:lineRule="auto"/>
    </w:pPr>
  </w:style>
  <w:style w:type="paragraph" w:customStyle="1" w:styleId="CDEB2F43B8734EC6A46AC72DA3762CDA">
    <w:name w:val="CDEB2F43B8734EC6A46AC72DA3762CDA"/>
    <w:rsid w:val="00987ACF"/>
    <w:pPr>
      <w:spacing w:after="160" w:line="259" w:lineRule="auto"/>
    </w:pPr>
  </w:style>
  <w:style w:type="paragraph" w:customStyle="1" w:styleId="2BEC33C9AD48425189DA0499B263E368">
    <w:name w:val="2BEC33C9AD48425189DA0499B263E368"/>
    <w:rsid w:val="00987ACF"/>
    <w:pPr>
      <w:spacing w:after="160" w:line="259" w:lineRule="auto"/>
    </w:pPr>
  </w:style>
  <w:style w:type="paragraph" w:customStyle="1" w:styleId="156DAFDA274448DFA0A93A9BFD0D0274">
    <w:name w:val="156DAFDA274448DFA0A93A9BFD0D0274"/>
    <w:rsid w:val="00987ACF"/>
    <w:pPr>
      <w:spacing w:after="160" w:line="259" w:lineRule="auto"/>
    </w:pPr>
  </w:style>
  <w:style w:type="paragraph" w:customStyle="1" w:styleId="B2550FB36E7847ACAF8DF003A6E1FFD8">
    <w:name w:val="B2550FB36E7847ACAF8DF003A6E1FFD8"/>
    <w:rsid w:val="00987ACF"/>
    <w:pPr>
      <w:spacing w:after="160" w:line="259" w:lineRule="auto"/>
    </w:pPr>
  </w:style>
  <w:style w:type="paragraph" w:customStyle="1" w:styleId="0318502BB30F4BB3B2FAA6F182C1436C">
    <w:name w:val="0318502BB30F4BB3B2FAA6F182C1436C"/>
    <w:rsid w:val="00987ACF"/>
    <w:pPr>
      <w:spacing w:after="160" w:line="259" w:lineRule="auto"/>
    </w:pPr>
  </w:style>
  <w:style w:type="paragraph" w:customStyle="1" w:styleId="34A7FB20873542C5842CFBBEF5878591">
    <w:name w:val="34A7FB20873542C5842CFBBEF5878591"/>
    <w:rsid w:val="00987ACF"/>
    <w:pPr>
      <w:spacing w:after="160" w:line="259" w:lineRule="auto"/>
    </w:pPr>
  </w:style>
  <w:style w:type="paragraph" w:customStyle="1" w:styleId="2235A293984843E59A30324463229A68">
    <w:name w:val="2235A293984843E59A30324463229A68"/>
    <w:rsid w:val="00922CE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C:\Users\Jazlyn\AppData\Roaming\Microsoft\Templates\CurriculumVitae.dotx</Template>
  <TotalTime>0</TotalTime>
  <Pages>3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Jazlyn Mooney</dc:creator>
  <cp:lastModifiedBy>Jazlyn Ambry Mooney</cp:lastModifiedBy>
  <cp:revision>2</cp:revision>
  <cp:lastPrinted>2019-11-01T06:23:00Z</cp:lastPrinted>
  <dcterms:created xsi:type="dcterms:W3CDTF">2022-04-18T15:04:00Z</dcterms:created>
  <dcterms:modified xsi:type="dcterms:W3CDTF">2022-04-18T15:04:00Z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